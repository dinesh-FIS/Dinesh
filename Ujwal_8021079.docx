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="Times New Roman" w:hAnsiTheme="minorHAnsi" w:cs="Times New Roman"/>
          <w:b/>
          <w:bCs/>
          <w:color w:val="auto"/>
          <w:sz w:val="22"/>
          <w:szCs w:val="22"/>
        </w:rPr>
        <w:alias w:val="Employee Details"/>
        <w:tag w:val="EmployeeDetailsContainer"/>
        <w:id w:val="1638761002"/>
        <w:placeholder>
          <w:docPart w:val="B470DFB2ABC14CFFA93A9CE09DB896BA"/>
        </w:placeholder>
      </w:sdtPr>
      <w:sdtEndPr>
        <w:rPr>
          <w:rFonts w:ascii="Verdana" w:hAnsi="Verdana"/>
          <w:b w:val="0"/>
          <w:bCs w:val="0"/>
          <w:sz w:val="20"/>
          <w:szCs w:val="24"/>
        </w:rPr>
      </w:sdtEndPr>
      <w:sdtContent>
        <w:sdt>
          <w:sdtPr>
            <w:rPr>
              <w:rFonts w:asciiTheme="minorHAnsi" w:eastAsia="Times New Roman" w:hAnsiTheme="minorHAnsi" w:cs="Times New Roman"/>
              <w:b/>
              <w:bCs/>
              <w:color w:val="auto"/>
              <w:sz w:val="22"/>
              <w:szCs w:val="22"/>
            </w:rPr>
            <w:alias w:val="Employee Name"/>
            <w:tag w:val="EmployeeNameNonRecursive"/>
            <w:id w:val="-570581727"/>
            <w:placeholder>
              <w:docPart w:val="B470DFB2ABC14CFFA93A9CE09DB896BA"/>
            </w:placeholder>
          </w:sdtPr>
          <w:sdtEndPr>
            <w:rPr>
              <w:b w:val="0"/>
              <w:bCs w:val="0"/>
            </w:rPr>
          </w:sdtEndPr>
          <w:sdtContent>
            <w:p w:rsidR="00E474DB" w:rsidRPr="00202CB8" w:rsidRDefault="001D29E0" w:rsidP="00E474DB">
              <w:pPr>
                <w:pStyle w:val="Heading1"/>
                <w:rPr>
                  <w:rFonts w:asciiTheme="minorHAnsi" w:hAnsiTheme="minorHAnsi"/>
                  <w:sz w:val="22"/>
                  <w:szCs w:val="22"/>
                </w:rPr>
              </w:pPr>
              <w:r>
                <w:rPr>
                  <w:rFonts w:asciiTheme="minorHAnsi" w:hAnsiTheme="minorHAnsi"/>
                  <w:sz w:val="22"/>
                  <w:szCs w:val="22"/>
                </w:rPr>
                <w:t>Kasala Ujwal</w:t>
              </w:r>
            </w:p>
            <w:p w:rsidR="00E474DB" w:rsidRPr="00202CB8" w:rsidRDefault="001D29E0" w:rsidP="001529E6">
              <w:pPr>
                <w:pStyle w:val="Body"/>
                <w:ind w:left="0"/>
                <w:rPr>
                  <w:rFonts w:asciiTheme="minorHAnsi" w:hAnsiTheme="minorHAnsi"/>
                  <w:sz w:val="22"/>
                  <w:szCs w:val="22"/>
                </w:rPr>
              </w:pPr>
              <w:r>
                <w:rPr>
                  <w:rFonts w:asciiTheme="minorHAnsi" w:hAnsiTheme="minorHAnsi"/>
                  <w:sz w:val="22"/>
                  <w:szCs w:val="22"/>
                </w:rPr>
                <w:t>9655119994</w:t>
              </w:r>
            </w:p>
          </w:sdtContent>
        </w:sdt>
        <w:sdt>
          <w:sdtPr>
            <w:rPr>
              <w:rFonts w:asciiTheme="minorHAnsi" w:hAnsiTheme="minorHAnsi"/>
              <w:sz w:val="22"/>
              <w:szCs w:val="22"/>
            </w:rPr>
            <w:alias w:val="Employee Designation"/>
            <w:tag w:val="EmployeeDesignationNonRecursive"/>
            <w:id w:val="1575858786"/>
            <w:placeholder>
              <w:docPart w:val="B470DFB2ABC14CFFA93A9CE09DB896BA"/>
            </w:placeholder>
          </w:sdtPr>
          <w:sdtEndPr/>
          <w:sdtContent>
            <w:p w:rsidR="00E474DB" w:rsidRPr="00202CB8" w:rsidRDefault="00B8484D" w:rsidP="00E474DB">
              <w:pPr>
                <w:pStyle w:val="Heading2"/>
                <w:rPr>
                  <w:rFonts w:asciiTheme="minorHAnsi" w:hAnsiTheme="minorHAnsi"/>
                  <w:sz w:val="22"/>
                  <w:szCs w:val="22"/>
                </w:rPr>
              </w:pPr>
              <w:r>
                <w:rPr>
                  <w:rFonts w:asciiTheme="minorHAnsi" w:hAnsiTheme="minorHAnsi"/>
                  <w:sz w:val="22"/>
                  <w:szCs w:val="22"/>
                </w:rPr>
                <w:t>Designation</w:t>
              </w:r>
              <w:r w:rsidR="00657ED3">
                <w:rPr>
                  <w:rFonts w:asciiTheme="minorHAnsi" w:hAnsiTheme="minorHAnsi"/>
                  <w:sz w:val="22"/>
                  <w:szCs w:val="22"/>
                </w:rPr>
                <w:t xml:space="preserve"> : </w:t>
              </w:r>
              <w:r w:rsidR="001D29E0">
                <w:rPr>
                  <w:rFonts w:asciiTheme="minorHAnsi" w:hAnsiTheme="minorHAnsi"/>
                  <w:sz w:val="22"/>
                  <w:szCs w:val="22"/>
                </w:rPr>
                <w:t>Associate Consultant</w:t>
              </w:r>
            </w:p>
          </w:sdtContent>
        </w:sdt>
        <w:sdt>
          <w:sdtPr>
            <w:alias w:val="Employee Summary"/>
            <w:tag w:val="EmployeeSummaryNonRecursive"/>
            <w:id w:val="-1157757035"/>
            <w:placeholder>
              <w:docPart w:val="B470DFB2ABC14CFFA93A9CE09DB896BA"/>
            </w:placeholder>
          </w:sdtPr>
          <w:sdtEndPr/>
          <w:sdtContent>
            <w:p w:rsidR="00657ED3" w:rsidRPr="00657ED3" w:rsidRDefault="00657ED3" w:rsidP="00657ED3">
              <w:pPr>
                <w:widowControl/>
                <w:adjustRightInd/>
                <w:spacing w:after="200" w:line="276" w:lineRule="auto"/>
                <w:textAlignment w:val="auto"/>
                <w:rPr>
                  <w:rFonts w:asciiTheme="minorHAnsi" w:hAnsiTheme="minorHAnsi"/>
                  <w:sz w:val="22"/>
                  <w:szCs w:val="22"/>
                </w:rPr>
              </w:pPr>
              <w:r w:rsidRPr="00394D96">
                <w:rPr>
                  <w:color w:val="5B9BD5" w:themeColor="accent1"/>
                </w:rPr>
                <w:t>Summary</w:t>
              </w:r>
              <w:r>
                <w:t>:</w:t>
              </w:r>
            </w:p>
            <w:p w:rsidR="00B308A4" w:rsidRPr="001D0978" w:rsidRDefault="00B308A4" w:rsidP="00B308A4">
              <w:pPr>
                <w:pStyle w:val="ListParagraph"/>
                <w:widowControl/>
                <w:numPr>
                  <w:ilvl w:val="0"/>
                  <w:numId w:val="17"/>
                </w:numPr>
                <w:adjustRightInd/>
                <w:spacing w:after="200" w:line="276" w:lineRule="auto"/>
                <w:textAlignment w:val="auto"/>
                <w:rPr>
                  <w:rFonts w:asciiTheme="minorHAnsi" w:hAnsiTheme="minorHAnsi"/>
                  <w:sz w:val="22"/>
                  <w:szCs w:val="22"/>
                </w:rPr>
              </w:pPr>
              <w:r>
                <w:rPr>
                  <w:rFonts w:ascii="Calibri" w:hAnsi="Calibri"/>
                  <w:color w:val="000000"/>
                  <w:sz w:val="22"/>
                  <w:szCs w:val="22"/>
                </w:rPr>
                <w:t xml:space="preserve">Associate in </w:t>
              </w:r>
              <w:r w:rsidRPr="001D0978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VirtusaPolari</w:t>
              </w:r>
              <w:r>
                <w:rPr>
                  <w:rFonts w:ascii="Calibri" w:hAnsi="Calibri"/>
                  <w:color w:val="000000"/>
                  <w:sz w:val="22"/>
                  <w:szCs w:val="22"/>
                </w:rPr>
                <w:t>s Software Service Pvt. Ltd., 01</w:t>
              </w:r>
              <w:r w:rsidRPr="001D0978">
                <w:rPr>
                  <w:rFonts w:ascii="Calibri" w:hAnsi="Calibri"/>
                  <w:color w:val="000000"/>
                  <w:sz w:val="22"/>
                  <w:szCs w:val="22"/>
                </w:rPr>
                <w:t>/2016 – Till Date</w:t>
              </w:r>
            </w:p>
            <w:p w:rsidR="00B308A4" w:rsidRPr="001D0978" w:rsidRDefault="00B308A4" w:rsidP="00B308A4">
              <w:pPr>
                <w:pStyle w:val="ListParagraph"/>
                <w:widowControl/>
                <w:numPr>
                  <w:ilvl w:val="0"/>
                  <w:numId w:val="17"/>
                </w:numPr>
                <w:adjustRightInd/>
                <w:spacing w:after="200" w:line="276" w:lineRule="auto"/>
                <w:textAlignment w:val="auto"/>
                <w:rPr>
                  <w:rFonts w:asciiTheme="minorHAnsi" w:hAnsiTheme="minorHAnsi"/>
                  <w:sz w:val="22"/>
                  <w:szCs w:val="22"/>
                </w:rPr>
              </w:pPr>
              <w:r>
                <w:rPr>
                  <w:rFonts w:ascii="Calibri" w:hAnsi="Calibri"/>
                  <w:color w:val="000000"/>
                  <w:sz w:val="22"/>
                  <w:szCs w:val="22"/>
                </w:rPr>
                <w:t>Senior System executive in Cognizant Technology Solutions Chennai 09/2012 – 01</w:t>
              </w:r>
              <w:r w:rsidRPr="001D0978">
                <w:rPr>
                  <w:rFonts w:ascii="Calibri" w:hAnsi="Calibri"/>
                  <w:color w:val="000000"/>
                  <w:sz w:val="22"/>
                  <w:szCs w:val="22"/>
                </w:rPr>
                <w:t>/2016</w:t>
              </w:r>
            </w:p>
            <w:p w:rsidR="00B308A4" w:rsidRPr="00B308A4" w:rsidRDefault="00B308A4" w:rsidP="00B308A4">
              <w:pPr>
                <w:pStyle w:val="ListParagraph"/>
                <w:widowControl/>
                <w:numPr>
                  <w:ilvl w:val="0"/>
                  <w:numId w:val="17"/>
                </w:numPr>
                <w:adjustRightInd/>
                <w:spacing w:after="200" w:line="276" w:lineRule="auto"/>
                <w:textAlignment w:val="auto"/>
                <w:rPr>
                  <w:rFonts w:asciiTheme="minorHAnsi" w:hAnsiTheme="minorHAnsi"/>
                  <w:sz w:val="22"/>
                  <w:szCs w:val="22"/>
                </w:rPr>
              </w:pPr>
              <w:r w:rsidRPr="00B308A4">
                <w:rPr>
                  <w:rFonts w:ascii="Trebuchet MS" w:hAnsi="Trebuchet MS"/>
                  <w:szCs w:val="20"/>
                </w:rPr>
                <w:t xml:space="preserve">4.10 years </w:t>
              </w:r>
              <w:r w:rsidRPr="00B308A4">
                <w:rPr>
                  <w:rFonts w:ascii="Trebuchet MS" w:hAnsi="Trebuchet MS"/>
                  <w:szCs w:val="20"/>
                </w:rPr>
                <w:t>of experience in Software Configuration Management domain along with DevOps management</w:t>
              </w:r>
            </w:p>
            <w:p w:rsidR="00B308A4" w:rsidRPr="00B308A4" w:rsidRDefault="00B308A4" w:rsidP="00B308A4">
              <w:pPr>
                <w:pStyle w:val="ListParagraph"/>
                <w:widowControl/>
                <w:numPr>
                  <w:ilvl w:val="0"/>
                  <w:numId w:val="17"/>
                </w:numPr>
                <w:adjustRightInd/>
                <w:spacing w:after="200" w:line="276" w:lineRule="auto"/>
                <w:textAlignment w:val="auto"/>
                <w:rPr>
                  <w:rFonts w:asciiTheme="minorHAnsi" w:hAnsiTheme="minorHAnsi"/>
                  <w:sz w:val="22"/>
                  <w:szCs w:val="22"/>
                </w:rPr>
              </w:pPr>
              <w:r>
                <w:rPr>
                  <w:rFonts w:ascii="Trebuchet MS" w:hAnsi="Trebuchet MS"/>
                  <w:szCs w:val="20"/>
                </w:rPr>
                <w:t>Confident, Self-Starting and Friendly person having Demonstrated much stipulated skills as a Hardworking, Analytical, Planning and Project Management skills to achieve the expected results</w:t>
              </w:r>
            </w:p>
            <w:p w:rsidR="00E474DB" w:rsidRPr="00B308A4" w:rsidRDefault="000113E2" w:rsidP="00B308A4">
              <w:pPr>
                <w:pStyle w:val="ListParagraph"/>
                <w:widowControl/>
                <w:numPr>
                  <w:ilvl w:val="0"/>
                  <w:numId w:val="17"/>
                </w:numPr>
                <w:adjustRightInd/>
                <w:spacing w:after="200" w:line="276" w:lineRule="auto"/>
                <w:textAlignment w:val="auto"/>
                <w:rPr>
                  <w:rFonts w:asciiTheme="minorHAnsi" w:hAnsiTheme="minorHAnsi"/>
                  <w:sz w:val="22"/>
                  <w:szCs w:val="22"/>
                </w:rPr>
              </w:pPr>
              <w:r>
                <w:rPr>
                  <w:rFonts w:ascii="Trebuchet MS" w:hAnsi="Trebuchet MS"/>
                  <w:szCs w:val="20"/>
                </w:rPr>
                <w:t xml:space="preserve">Expertise in </w:t>
              </w:r>
              <w:r>
                <w:rPr>
                  <w:rFonts w:ascii="Trebuchet MS" w:hAnsi="Trebuchet MS"/>
                  <w:szCs w:val="20"/>
                </w:rPr>
                <w:t>collaborative development teams practicing configuration management and deployment using tools such as CA Harvest SCM, GIT/Bit Bucket, Jenkins, Confluence, Ant, Maven and Nexu</w:t>
              </w:r>
              <w:r>
                <w:rPr>
                  <w:rFonts w:ascii="Trebuchet MS" w:hAnsi="Trebuchet MS"/>
                  <w:szCs w:val="20"/>
                </w:rPr>
                <w:t>s</w:t>
              </w:r>
            </w:p>
          </w:sdtContent>
        </w:sdt>
      </w:sdtContent>
    </w:sdt>
    <w:p w:rsidR="00E474DB" w:rsidRPr="00202CB8" w:rsidRDefault="00E474DB" w:rsidP="00E474DB">
      <w:pPr>
        <w:pStyle w:val="Heading2"/>
        <w:rPr>
          <w:rFonts w:asciiTheme="minorHAnsi" w:hAnsiTheme="minorHAnsi"/>
          <w:sz w:val="22"/>
          <w:szCs w:val="22"/>
        </w:rPr>
      </w:pPr>
      <w:bookmarkStart w:id="0" w:name="_GoBack"/>
      <w:bookmarkEnd w:id="0"/>
      <w:r w:rsidRPr="00202CB8">
        <w:rPr>
          <w:rFonts w:asciiTheme="minorHAnsi" w:hAnsiTheme="minorHAnsi"/>
          <w:sz w:val="22"/>
          <w:szCs w:val="22"/>
        </w:rPr>
        <w:t>Tools and Technologies</w:t>
      </w:r>
    </w:p>
    <w:p w:rsidR="00552953" w:rsidRDefault="00E474DB" w:rsidP="00E474DB">
      <w:pPr>
        <w:ind w:firstLine="720"/>
        <w:rPr>
          <w:rFonts w:ascii="Trebuchet MS" w:hAnsi="Trebuchet MS"/>
        </w:rPr>
      </w:pPr>
      <w:r w:rsidRPr="00202CB8">
        <w:rPr>
          <w:rFonts w:asciiTheme="minorHAnsi" w:hAnsiTheme="minorHAnsi"/>
          <w:sz w:val="22"/>
          <w:szCs w:val="22"/>
        </w:rPr>
        <w:t xml:space="preserve">Operating System   </w:t>
      </w:r>
      <w:r w:rsidRPr="00202CB8">
        <w:rPr>
          <w:rFonts w:asciiTheme="minorHAnsi" w:hAnsiTheme="minorHAnsi"/>
          <w:sz w:val="22"/>
          <w:szCs w:val="22"/>
        </w:rPr>
        <w:tab/>
        <w:t xml:space="preserve">: </w:t>
      </w:r>
      <w:r w:rsidR="00552953">
        <w:rPr>
          <w:rFonts w:ascii="Trebuchet MS" w:hAnsi="Trebuchet MS"/>
        </w:rPr>
        <w:t>Windows, Linux, AIX &amp; Solaris</w:t>
      </w:r>
    </w:p>
    <w:p w:rsidR="00E474DB" w:rsidRDefault="00E474DB" w:rsidP="00552953">
      <w:pPr>
        <w:ind w:left="2880" w:hanging="2160"/>
        <w:rPr>
          <w:rFonts w:asciiTheme="minorHAnsi" w:hAnsiTheme="minorHAnsi"/>
          <w:sz w:val="22"/>
          <w:szCs w:val="22"/>
        </w:rPr>
      </w:pPr>
      <w:r w:rsidRPr="00202CB8">
        <w:rPr>
          <w:rFonts w:asciiTheme="minorHAnsi" w:hAnsiTheme="minorHAnsi"/>
          <w:sz w:val="22"/>
          <w:szCs w:val="22"/>
        </w:rPr>
        <w:t>Tools                     </w:t>
      </w:r>
      <w:r w:rsidR="00675C12">
        <w:rPr>
          <w:rFonts w:asciiTheme="minorHAnsi" w:hAnsiTheme="minorHAnsi"/>
          <w:sz w:val="22"/>
          <w:szCs w:val="22"/>
        </w:rPr>
        <w:t xml:space="preserve">  </w:t>
      </w:r>
      <w:r w:rsidR="00675C12">
        <w:rPr>
          <w:rFonts w:asciiTheme="minorHAnsi" w:hAnsiTheme="minorHAnsi"/>
          <w:sz w:val="22"/>
          <w:szCs w:val="22"/>
        </w:rPr>
        <w:tab/>
        <w:t xml:space="preserve">: </w:t>
      </w:r>
      <w:r w:rsidR="00552953">
        <w:rPr>
          <w:rFonts w:ascii="Trebuchet MS" w:hAnsi="Trebuchet MS"/>
        </w:rPr>
        <w:t xml:space="preserve">CA Harvest SCM, Remedy, Ant, Maven, AutoCM, Git, Gerrit, Stash, JIRA, </w:t>
      </w:r>
      <w:r w:rsidR="00552953">
        <w:rPr>
          <w:rFonts w:ascii="Trebuchet MS" w:hAnsi="Trebuchet MS"/>
        </w:rPr>
        <w:t xml:space="preserve">  </w:t>
      </w:r>
      <w:r w:rsidR="00552953">
        <w:rPr>
          <w:rFonts w:ascii="Trebuchet MS" w:hAnsi="Trebuchet MS"/>
        </w:rPr>
        <w:t>Jenkins, Nexus, Confluence, CA Service desk, HP Server Automation</w:t>
      </w:r>
      <w:r w:rsidR="00552953">
        <w:rPr>
          <w:rFonts w:ascii="Trebuchet MS" w:hAnsi="Trebuchet MS"/>
        </w:rPr>
        <w:t>,Tandem, Pega code move</w:t>
      </w:r>
    </w:p>
    <w:p w:rsidR="00B8484D" w:rsidRPr="00202CB8" w:rsidRDefault="00B8484D" w:rsidP="00B8484D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</w:t>
      </w:r>
      <w:r w:rsidRPr="00202CB8">
        <w:rPr>
          <w:rFonts w:asciiTheme="minorHAnsi" w:hAnsiTheme="minorHAnsi"/>
          <w:sz w:val="22"/>
          <w:szCs w:val="22"/>
        </w:rPr>
        <w:t xml:space="preserve">anguages   </w:t>
      </w:r>
      <w:r w:rsidRPr="00202CB8">
        <w:rPr>
          <w:rFonts w:asciiTheme="minorHAnsi" w:hAnsiTheme="minorHAnsi"/>
          <w:sz w:val="22"/>
          <w:szCs w:val="22"/>
        </w:rPr>
        <w:tab/>
      </w:r>
      <w:r w:rsidRPr="00202CB8">
        <w:rPr>
          <w:rFonts w:asciiTheme="minorHAnsi" w:hAnsiTheme="minorHAnsi"/>
          <w:sz w:val="22"/>
          <w:szCs w:val="22"/>
        </w:rPr>
        <w:tab/>
        <w:t xml:space="preserve">: </w:t>
      </w:r>
      <w:r w:rsidR="00552953">
        <w:rPr>
          <w:rFonts w:ascii="Trebuchet MS" w:hAnsi="Trebuchet MS"/>
        </w:rPr>
        <w:t>B</w:t>
      </w:r>
      <w:r w:rsidR="00552953">
        <w:rPr>
          <w:rFonts w:ascii="Trebuchet MS" w:hAnsi="Trebuchet MS"/>
        </w:rPr>
        <w:t>asic knowledge in Java, C, C++</w:t>
      </w:r>
    </w:p>
    <w:p w:rsidR="00B8484D" w:rsidRDefault="00B8484D" w:rsidP="00E474DB">
      <w:pPr>
        <w:ind w:firstLine="720"/>
        <w:rPr>
          <w:rFonts w:asciiTheme="minorHAnsi" w:hAnsiTheme="minorHAnsi"/>
          <w:sz w:val="22"/>
          <w:szCs w:val="22"/>
        </w:rPr>
      </w:pPr>
    </w:p>
    <w:p w:rsidR="00E474DB" w:rsidRDefault="00E474DB" w:rsidP="00E474DB">
      <w:pPr>
        <w:ind w:firstLine="720"/>
        <w:rPr>
          <w:rFonts w:asciiTheme="minorHAnsi" w:hAnsiTheme="minorHAnsi"/>
          <w:sz w:val="22"/>
          <w:szCs w:val="22"/>
        </w:rPr>
      </w:pPr>
    </w:p>
    <w:p w:rsidR="00E474DB" w:rsidRDefault="00E474DB" w:rsidP="00E474DB">
      <w:pPr>
        <w:ind w:firstLine="720"/>
        <w:rPr>
          <w:rFonts w:asciiTheme="minorHAnsi" w:hAnsiTheme="minorHAnsi"/>
          <w:b/>
          <w:sz w:val="22"/>
          <w:szCs w:val="22"/>
        </w:rPr>
      </w:pPr>
      <w:r w:rsidRPr="00E474DB">
        <w:rPr>
          <w:rFonts w:asciiTheme="minorHAnsi" w:hAnsiTheme="minorHAnsi"/>
          <w:b/>
          <w:sz w:val="22"/>
          <w:szCs w:val="22"/>
        </w:rPr>
        <w:t>Achievements &amp; Certifications</w:t>
      </w:r>
    </w:p>
    <w:p w:rsidR="00E474DB" w:rsidRDefault="00E474DB" w:rsidP="00E474DB">
      <w:pPr>
        <w:ind w:firstLine="720"/>
        <w:rPr>
          <w:rFonts w:asciiTheme="minorHAnsi" w:hAnsiTheme="minorHAnsi"/>
          <w:b/>
          <w:sz w:val="22"/>
          <w:szCs w:val="22"/>
        </w:rPr>
      </w:pPr>
    </w:p>
    <w:tbl>
      <w:tblPr>
        <w:tblW w:w="0" w:type="auto"/>
        <w:tblInd w:w="810" w:type="dxa"/>
        <w:tblLayout w:type="fixed"/>
        <w:tblLook w:val="0000" w:firstRow="0" w:lastRow="0" w:firstColumn="0" w:lastColumn="0" w:noHBand="0" w:noVBand="0"/>
      </w:tblPr>
      <w:tblGrid>
        <w:gridCol w:w="23"/>
        <w:gridCol w:w="2047"/>
        <w:gridCol w:w="7200"/>
      </w:tblGrid>
      <w:tr w:rsidR="00E474DB" w:rsidRPr="00202CB8" w:rsidTr="00134A37">
        <w:trPr>
          <w:cantSplit/>
          <w:trHeight w:val="272"/>
        </w:trPr>
        <w:tc>
          <w:tcPr>
            <w:tcW w:w="9270" w:type="dxa"/>
            <w:gridSpan w:val="3"/>
            <w:tcBorders>
              <w:bottom w:val="nil"/>
            </w:tcBorders>
          </w:tcPr>
          <w:p w:rsidR="00B8484D" w:rsidRDefault="00552953" w:rsidP="00D52220">
            <w:pPr>
              <w:pStyle w:val="BulletedList1"/>
              <w:numPr>
                <w:ilvl w:val="0"/>
                <w:numId w:val="9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ITIL V3 External Certification</w:t>
            </w:r>
          </w:p>
          <w:p w:rsidR="00BF7AB5" w:rsidRPr="008567FE" w:rsidRDefault="00BF7AB5" w:rsidP="00552953">
            <w:pPr>
              <w:pStyle w:val="BulletedList1"/>
              <w:numPr>
                <w:ilvl w:val="0"/>
                <w:numId w:val="0"/>
              </w:numPr>
              <w:ind w:left="720" w:hanging="360"/>
              <w:rPr>
                <w:rFonts w:asciiTheme="minorHAnsi" w:hAnsiTheme="minorHAnsi"/>
                <w:szCs w:val="22"/>
              </w:rPr>
            </w:pPr>
          </w:p>
        </w:tc>
      </w:tr>
      <w:tr w:rsidR="00661DE8" w:rsidRPr="00202CB8" w:rsidTr="00134A37">
        <w:trPr>
          <w:cantSplit/>
          <w:trHeight w:val="272"/>
        </w:trPr>
        <w:tc>
          <w:tcPr>
            <w:tcW w:w="9270" w:type="dxa"/>
            <w:gridSpan w:val="3"/>
            <w:tcBorders>
              <w:bottom w:val="nil"/>
            </w:tcBorders>
          </w:tcPr>
          <w:p w:rsidR="0045784C" w:rsidRDefault="0045784C" w:rsidP="00661DE8">
            <w:pPr>
              <w:pStyle w:val="BulletedList1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</w:p>
        </w:tc>
      </w:tr>
      <w:tr w:rsidR="00E95587" w:rsidRPr="00202CB8" w:rsidTr="00B848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Before w:val="1"/>
          <w:wBefore w:w="23" w:type="dxa"/>
        </w:trPr>
        <w:tc>
          <w:tcPr>
            <w:tcW w:w="2047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95587" w:rsidRPr="00202CB8" w:rsidRDefault="00E95587" w:rsidP="00E95587">
            <w:pPr>
              <w:pStyle w:val="ProjectDetails"/>
              <w:rPr>
                <w:rFonts w:asciiTheme="minorHAnsi" w:hAnsiTheme="minorHAnsi"/>
              </w:rPr>
            </w:pPr>
            <w:r w:rsidRPr="00202CB8">
              <w:rPr>
                <w:rFonts w:asciiTheme="minorHAnsi" w:hAnsiTheme="minorHAnsi"/>
              </w:rPr>
              <w:lastRenderedPageBreak/>
              <w:t>Project</w:t>
            </w:r>
          </w:p>
        </w:tc>
        <w:tc>
          <w:tcPr>
            <w:tcW w:w="72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95587" w:rsidRPr="00202CB8" w:rsidRDefault="000113E2" w:rsidP="00B8484D">
            <w:pPr>
              <w:pStyle w:val="ProjectDetails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alias w:val="Project Name"/>
                <w:tag w:val="ProjectNameNonRecursive"/>
                <w:id w:val="-367523511"/>
                <w:placeholder>
                  <w:docPart w:val="D7D3514E58554556A9A90C96AD175BF7"/>
                </w:placeholder>
              </w:sdtPr>
              <w:sdtEndPr/>
              <w:sdtContent>
                <w:r w:rsidR="00552953">
                  <w:t xml:space="preserve"> </w:t>
                </w:r>
                <w:r w:rsidR="00552953">
                  <w:t>SCM – TMDSM</w:t>
                </w:r>
                <w:r w:rsidR="00552953">
                  <w:t xml:space="preserve"> - BAU</w:t>
                </w:r>
              </w:sdtContent>
            </w:sdt>
          </w:p>
        </w:tc>
      </w:tr>
      <w:tr w:rsidR="00E95587" w:rsidRPr="00202CB8" w:rsidTr="00B848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Before w:val="1"/>
          <w:wBefore w:w="23" w:type="dxa"/>
        </w:trPr>
        <w:tc>
          <w:tcPr>
            <w:tcW w:w="2047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95587" w:rsidRPr="00202CB8" w:rsidRDefault="00E95587" w:rsidP="00E95587">
            <w:pPr>
              <w:pStyle w:val="ProjectDetail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Role</w:t>
            </w:r>
          </w:p>
        </w:tc>
        <w:tc>
          <w:tcPr>
            <w:tcW w:w="72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95587" w:rsidRDefault="000113E2" w:rsidP="00552953">
            <w:pPr>
              <w:pStyle w:val="ExperienceTitleChar2"/>
              <w:rPr>
                <w:rFonts w:asciiTheme="minorHAnsi" w:hAnsi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alias w:val="Role"/>
                <w:tag w:val="ProjectRoleNonRecursive"/>
                <w:id w:val="-1928729647"/>
                <w:placeholder>
                  <w:docPart w:val="B6B04D10D9E643D49AD86F4229576215"/>
                </w:placeholder>
              </w:sdtPr>
              <w:sdtEndPr/>
              <w:sdtContent>
                <w:r w:rsidR="00552953">
                  <w:rPr>
                    <w:rFonts w:asciiTheme="minorHAnsi" w:hAnsiTheme="minorHAnsi"/>
                    <w:sz w:val="22"/>
                    <w:szCs w:val="22"/>
                  </w:rPr>
                  <w:t>Associate Consultant</w:t>
                </w:r>
              </w:sdtContent>
            </w:sdt>
          </w:p>
        </w:tc>
      </w:tr>
      <w:tr w:rsidR="00E95587" w:rsidRPr="00202CB8" w:rsidTr="00B848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Before w:val="1"/>
          <w:wBefore w:w="23" w:type="dxa"/>
        </w:trPr>
        <w:tc>
          <w:tcPr>
            <w:tcW w:w="2047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95587" w:rsidRPr="00202CB8" w:rsidRDefault="00E95587" w:rsidP="00E95587">
            <w:pPr>
              <w:pStyle w:val="ProjectDetails"/>
              <w:rPr>
                <w:rFonts w:asciiTheme="minorHAnsi" w:hAnsiTheme="minorHAnsi"/>
              </w:rPr>
            </w:pPr>
            <w:r w:rsidRPr="00202CB8">
              <w:rPr>
                <w:rFonts w:asciiTheme="minorHAnsi" w:hAnsiTheme="minorHAnsi"/>
              </w:rPr>
              <w:t>Duration</w:t>
            </w:r>
          </w:p>
        </w:tc>
        <w:tc>
          <w:tcPr>
            <w:tcW w:w="72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95587" w:rsidRPr="00202CB8" w:rsidRDefault="00552953" w:rsidP="00D90844">
            <w:pPr>
              <w:pStyle w:val="ExperienceTitleChar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Jan </w:t>
            </w:r>
            <w:r w:rsidR="00B308A4">
              <w:rPr>
                <w:rFonts w:asciiTheme="minorHAnsi" w:hAnsiTheme="minorHAnsi"/>
                <w:sz w:val="22"/>
                <w:szCs w:val="22"/>
              </w:rPr>
              <w:t>17 - Till date</w:t>
            </w:r>
          </w:p>
        </w:tc>
      </w:tr>
      <w:tr w:rsidR="00E95587" w:rsidRPr="00202CB8" w:rsidTr="00B848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Before w:val="1"/>
          <w:wBefore w:w="23" w:type="dxa"/>
        </w:trPr>
        <w:tc>
          <w:tcPr>
            <w:tcW w:w="2047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95587" w:rsidRPr="00202CB8" w:rsidRDefault="00E95587" w:rsidP="00E95587">
            <w:pPr>
              <w:pStyle w:val="ProjectDetails"/>
              <w:rPr>
                <w:rFonts w:asciiTheme="minorHAnsi" w:hAnsiTheme="minorHAnsi"/>
              </w:rPr>
            </w:pPr>
            <w:r w:rsidRPr="00202CB8">
              <w:rPr>
                <w:rFonts w:asciiTheme="minorHAnsi" w:hAnsiTheme="minorHAnsi"/>
              </w:rPr>
              <w:t>Technology</w:t>
            </w:r>
            <w:r w:rsidR="00B8484D">
              <w:rPr>
                <w:rFonts w:asciiTheme="minorHAnsi" w:hAnsiTheme="minorHAnsi"/>
              </w:rPr>
              <w:t xml:space="preserve"> / Tools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Technolgies"/>
            <w:tag w:val="ProjectTechnolgiesNonRecursive"/>
            <w:id w:val="1644149088"/>
            <w:placeholder>
              <w:docPart w:val="94134F86F2C8465593DED9A95DEDFE06"/>
            </w:placeholder>
          </w:sdtPr>
          <w:sdtEndPr/>
          <w:sdtContent>
            <w:tc>
              <w:tcPr>
                <w:tcW w:w="7200" w:type="dxa"/>
                <w:tcMar>
                  <w:top w:w="86" w:type="dxa"/>
                  <w:left w:w="115" w:type="dxa"/>
                  <w:bottom w:w="86" w:type="dxa"/>
                  <w:right w:w="115" w:type="dxa"/>
                </w:tcMar>
              </w:tcPr>
              <w:p w:rsidR="00E95587" w:rsidRPr="00202CB8" w:rsidRDefault="00B308A4" w:rsidP="00B8484D">
                <w:pPr>
                  <w:pStyle w:val="ExperienceTitleChar2"/>
                  <w:rPr>
                    <w:rFonts w:asciiTheme="minorHAnsi" w:hAnsiTheme="minorHAnsi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</w:rPr>
                  <w:t>CA Harvest SCM, Remedy, Ant, Maven, AutoCM, Git, Gerrit, Stash, JIRA,   Jenkins, Nexus, Confluence, CA Service desk, HP Server Automation,Tandem, Pega code move</w:t>
                </w:r>
              </w:p>
            </w:tc>
          </w:sdtContent>
        </w:sdt>
      </w:tr>
      <w:tr w:rsidR="00B8484D" w:rsidRPr="00202CB8" w:rsidTr="00B848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Before w:val="1"/>
          <w:wBefore w:w="23" w:type="dxa"/>
        </w:trPr>
        <w:tc>
          <w:tcPr>
            <w:tcW w:w="2047" w:type="dxa"/>
            <w:shd w:val="clear" w:color="auto" w:fill="F2F2F2" w:themeFill="background1" w:themeFillShade="F2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8484D" w:rsidRPr="00202CB8" w:rsidRDefault="00B8484D" w:rsidP="00E95587">
            <w:pPr>
              <w:pStyle w:val="ProjectDetails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Responsibilities</w:t>
            </w:r>
          </w:p>
        </w:tc>
        <w:tc>
          <w:tcPr>
            <w:tcW w:w="72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308A4" w:rsidRDefault="00B308A4" w:rsidP="00B308A4">
            <w:pPr>
              <w:pStyle w:val="ExperienceTitleChar2"/>
              <w:widowControl/>
              <w:numPr>
                <w:ilvl w:val="0"/>
                <w:numId w:val="20"/>
              </w:numPr>
              <w:adjustRightInd/>
              <w:spacing w:line="252" w:lineRule="auto"/>
              <w:textAlignment w:val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Coordinating with Application Development team for the migration of project from  Harvest to GIT</w:t>
            </w:r>
          </w:p>
          <w:p w:rsidR="00B308A4" w:rsidRDefault="00B308A4" w:rsidP="00B308A4">
            <w:pPr>
              <w:pStyle w:val="ExperienceTitleChar2"/>
              <w:widowControl/>
              <w:numPr>
                <w:ilvl w:val="0"/>
                <w:numId w:val="20"/>
              </w:numPr>
              <w:adjustRightInd/>
              <w:spacing w:line="252" w:lineRule="auto"/>
              <w:textAlignment w:val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Facilitate weekly status meeting with Managers to discuss and rapidly resolve open issues</w:t>
            </w:r>
          </w:p>
          <w:p w:rsidR="00B308A4" w:rsidRDefault="00B308A4" w:rsidP="00B308A4">
            <w:pPr>
              <w:pStyle w:val="ExperienceTitleChar2"/>
              <w:widowControl/>
              <w:numPr>
                <w:ilvl w:val="0"/>
                <w:numId w:val="20"/>
              </w:numPr>
              <w:adjustRightInd/>
              <w:spacing w:line="252" w:lineRule="auto"/>
              <w:textAlignment w:val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Implementing SCM process for the benefit of the project.</w:t>
            </w:r>
          </w:p>
          <w:p w:rsidR="00B308A4" w:rsidRDefault="00B308A4" w:rsidP="00B308A4">
            <w:pPr>
              <w:pStyle w:val="ExperienceTitleChar2"/>
              <w:widowControl/>
              <w:numPr>
                <w:ilvl w:val="0"/>
                <w:numId w:val="20"/>
              </w:numPr>
              <w:adjustRightInd/>
              <w:spacing w:line="252" w:lineRule="auto"/>
              <w:textAlignment w:val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Organizing Cross Training session and Defect Prevention process among team members</w:t>
            </w:r>
          </w:p>
          <w:p w:rsidR="00B308A4" w:rsidRDefault="00B308A4" w:rsidP="00B308A4">
            <w:pPr>
              <w:pStyle w:val="ExperienceTitleChar2"/>
              <w:widowControl/>
              <w:numPr>
                <w:ilvl w:val="0"/>
                <w:numId w:val="20"/>
              </w:numPr>
              <w:adjustRightInd/>
              <w:spacing w:line="252" w:lineRule="auto"/>
              <w:textAlignment w:val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Creating a new project in Harvest, GIT and AutoCM.</w:t>
            </w:r>
          </w:p>
          <w:p w:rsidR="00B308A4" w:rsidRDefault="00B308A4" w:rsidP="00B308A4">
            <w:pPr>
              <w:pStyle w:val="ExperienceTitleChar2"/>
              <w:widowControl/>
              <w:numPr>
                <w:ilvl w:val="0"/>
                <w:numId w:val="20"/>
              </w:numPr>
              <w:adjustRightInd/>
              <w:spacing w:line="252" w:lineRule="auto"/>
              <w:textAlignment w:val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Handling user operations in Harvest &amp; GIT.</w:t>
            </w:r>
          </w:p>
          <w:p w:rsidR="00B308A4" w:rsidRDefault="00B308A4" w:rsidP="00B308A4">
            <w:pPr>
              <w:pStyle w:val="ExperienceTitleChar2"/>
              <w:widowControl/>
              <w:numPr>
                <w:ilvl w:val="0"/>
                <w:numId w:val="20"/>
              </w:numPr>
              <w:adjustRightInd/>
              <w:spacing w:line="252" w:lineRule="auto"/>
              <w:textAlignment w:val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Analyzing and rectifying issues instantly during build and deployments.</w:t>
            </w:r>
          </w:p>
          <w:p w:rsidR="00B308A4" w:rsidRDefault="00B308A4" w:rsidP="00B308A4">
            <w:pPr>
              <w:pStyle w:val="ExperienceTitleChar2"/>
              <w:widowControl/>
              <w:numPr>
                <w:ilvl w:val="0"/>
                <w:numId w:val="20"/>
              </w:numPr>
              <w:adjustRightInd/>
              <w:spacing w:line="252" w:lineRule="auto"/>
              <w:textAlignment w:val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Build &amp; deploy the applications using AutoCM.</w:t>
            </w:r>
          </w:p>
          <w:p w:rsidR="00B308A4" w:rsidRDefault="00B308A4" w:rsidP="00B308A4">
            <w:pPr>
              <w:pStyle w:val="ExperienceTitleChar2"/>
              <w:widowControl/>
              <w:numPr>
                <w:ilvl w:val="0"/>
                <w:numId w:val="20"/>
              </w:numPr>
              <w:adjustRightInd/>
              <w:spacing w:line="252" w:lineRule="auto"/>
              <w:textAlignment w:val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Setup deploy script using xml from lower environments to higher environments for various applications to support automated deployment thru AutoCM.</w:t>
            </w:r>
          </w:p>
          <w:p w:rsidR="00B308A4" w:rsidRDefault="00B308A4" w:rsidP="00B308A4">
            <w:pPr>
              <w:pStyle w:val="ExperienceTitleChar2"/>
              <w:widowControl/>
              <w:numPr>
                <w:ilvl w:val="0"/>
                <w:numId w:val="20"/>
              </w:numPr>
              <w:adjustRightInd/>
              <w:spacing w:line="252" w:lineRule="auto"/>
              <w:textAlignment w:val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Supporting C, C++, java &amp; dot net applications. </w:t>
            </w:r>
          </w:p>
          <w:p w:rsidR="00B308A4" w:rsidRDefault="00B308A4" w:rsidP="00B308A4">
            <w:pPr>
              <w:pStyle w:val="ExperienceTitleChar2"/>
              <w:widowControl/>
              <w:numPr>
                <w:ilvl w:val="0"/>
                <w:numId w:val="20"/>
              </w:numPr>
              <w:adjustRightInd/>
              <w:spacing w:line="252" w:lineRule="auto"/>
              <w:textAlignment w:val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Manual deployment process through Websphere Administrative console.</w:t>
            </w:r>
          </w:p>
          <w:p w:rsidR="00B308A4" w:rsidRDefault="00B308A4" w:rsidP="00B308A4">
            <w:pPr>
              <w:pStyle w:val="ExperienceTitleChar2"/>
              <w:widowControl/>
              <w:numPr>
                <w:ilvl w:val="0"/>
                <w:numId w:val="20"/>
              </w:numPr>
              <w:adjustRightInd/>
              <w:spacing w:line="252" w:lineRule="auto"/>
              <w:textAlignment w:val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Supporting higher environment deployment through CR tickets.</w:t>
            </w:r>
          </w:p>
          <w:p w:rsidR="00B308A4" w:rsidRDefault="00B308A4" w:rsidP="00B308A4">
            <w:pPr>
              <w:pStyle w:val="ExperienceTitleChar2"/>
              <w:widowControl/>
              <w:numPr>
                <w:ilvl w:val="0"/>
                <w:numId w:val="20"/>
              </w:numPr>
              <w:adjustRightInd/>
              <w:spacing w:line="252" w:lineRule="auto"/>
              <w:textAlignment w:val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Handling maintenance tickets using Remedy. </w:t>
            </w:r>
          </w:p>
          <w:p w:rsidR="00B308A4" w:rsidRDefault="00B308A4" w:rsidP="00B308A4">
            <w:pPr>
              <w:pStyle w:val="ExperienceTitleChar2"/>
              <w:widowControl/>
              <w:numPr>
                <w:ilvl w:val="0"/>
                <w:numId w:val="20"/>
              </w:numPr>
              <w:adjustRightInd/>
              <w:spacing w:line="252" w:lineRule="auto"/>
              <w:textAlignment w:val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Support uploading third-party artifactory to Nexu repository for maven builds. </w:t>
            </w:r>
          </w:p>
          <w:p w:rsidR="00B308A4" w:rsidRDefault="00B308A4" w:rsidP="00B308A4">
            <w:pPr>
              <w:pStyle w:val="ExperienceTitleChar2"/>
              <w:widowControl/>
              <w:numPr>
                <w:ilvl w:val="0"/>
                <w:numId w:val="20"/>
              </w:numPr>
              <w:adjustRightInd/>
              <w:spacing w:line="252" w:lineRule="auto"/>
              <w:textAlignment w:val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Build and deploy the modules using Jenkins.</w:t>
            </w:r>
          </w:p>
          <w:p w:rsidR="00B308A4" w:rsidRDefault="00B308A4" w:rsidP="00B308A4">
            <w:pPr>
              <w:pStyle w:val="ExperienceTitleChar2"/>
              <w:widowControl/>
              <w:numPr>
                <w:ilvl w:val="0"/>
                <w:numId w:val="20"/>
              </w:numPr>
              <w:adjustRightInd/>
              <w:spacing w:line="252" w:lineRule="auto"/>
              <w:textAlignment w:val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Configuring the new jobs using Jenkins.</w:t>
            </w:r>
          </w:p>
          <w:p w:rsidR="00B308A4" w:rsidRDefault="00B308A4" w:rsidP="00B308A4">
            <w:pPr>
              <w:pStyle w:val="ExperienceTitleChar2"/>
              <w:widowControl/>
              <w:numPr>
                <w:ilvl w:val="0"/>
                <w:numId w:val="20"/>
              </w:numPr>
              <w:adjustRightInd/>
              <w:spacing w:line="252" w:lineRule="auto"/>
              <w:textAlignment w:val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Branching, tagging and merging</w:t>
            </w:r>
          </w:p>
          <w:p w:rsidR="00B308A4" w:rsidRDefault="00B308A4" w:rsidP="00B308A4">
            <w:pPr>
              <w:pStyle w:val="ExperienceTitleChar2"/>
              <w:widowControl/>
              <w:numPr>
                <w:ilvl w:val="0"/>
                <w:numId w:val="20"/>
              </w:numPr>
              <w:adjustRightInd/>
              <w:spacing w:line="252" w:lineRule="auto"/>
              <w:textAlignment w:val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Configuring scripts on Linux and Unix server boxes through HP Server Automation Software (i.e.) Opsware to establish the SSH connectivity</w:t>
            </w:r>
          </w:p>
          <w:p w:rsidR="00B308A4" w:rsidRDefault="00B308A4" w:rsidP="00B308A4">
            <w:pPr>
              <w:pStyle w:val="ExperienceTitleChar2"/>
              <w:widowControl/>
              <w:numPr>
                <w:ilvl w:val="0"/>
                <w:numId w:val="20"/>
              </w:numPr>
              <w:adjustRightInd/>
              <w:spacing w:line="252" w:lineRule="auto"/>
              <w:textAlignment w:val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Tandem code deployments</w:t>
            </w:r>
          </w:p>
          <w:p w:rsidR="00B308A4" w:rsidRDefault="00B308A4" w:rsidP="00B308A4">
            <w:pPr>
              <w:pStyle w:val="ExperienceTitleChar2"/>
              <w:widowControl/>
              <w:numPr>
                <w:ilvl w:val="0"/>
                <w:numId w:val="20"/>
              </w:numPr>
              <w:adjustRightInd/>
              <w:spacing w:line="252" w:lineRule="auto"/>
              <w:textAlignment w:val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Pega code move through Pega Reach Assistance</w:t>
            </w:r>
            <w:r>
              <w:rPr>
                <w:rFonts w:ascii="Trebuchet MS" w:hAnsi="Trebuchet MS"/>
              </w:rPr>
              <w:t xml:space="preserve"> </w:t>
            </w:r>
          </w:p>
          <w:p w:rsidR="00B8484D" w:rsidRDefault="00B8484D" w:rsidP="00B308A4">
            <w:pPr>
              <w:pStyle w:val="ExperienceTitleChar2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</w:tbl>
    <w:p w:rsidR="00FE567F" w:rsidRPr="007878A2" w:rsidRDefault="000113E2" w:rsidP="007878A2"/>
    <w:sectPr w:rsidR="00FE567F" w:rsidRPr="007878A2" w:rsidSect="003225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360" w:footer="5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A0D" w:rsidRDefault="00700A0D" w:rsidP="007878A2">
      <w:r>
        <w:separator/>
      </w:r>
    </w:p>
  </w:endnote>
  <w:endnote w:type="continuationSeparator" w:id="0">
    <w:p w:rsidR="00700A0D" w:rsidRDefault="00700A0D" w:rsidP="00787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3D7" w:rsidRDefault="00FA53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8AD" w:rsidRDefault="00FD2351" w:rsidP="00E9596C">
    <w:pPr>
      <w:pStyle w:val="Footer"/>
      <w:tabs>
        <w:tab w:val="clear" w:pos="4320"/>
        <w:tab w:val="clear" w:pos="8640"/>
        <w:tab w:val="center" w:pos="5040"/>
        <w:tab w:val="right" w:pos="9900"/>
      </w:tabs>
    </w:pPr>
    <w:r w:rsidRPr="00380503">
      <w:rPr>
        <w:rFonts w:ascii="Calibri" w:hAnsi="Calibri" w:cs="Arial"/>
        <w:sz w:val="13"/>
        <w:szCs w:val="13"/>
      </w:rPr>
      <w:fldChar w:fldCharType="begin"/>
    </w:r>
    <w:r w:rsidRPr="00380503">
      <w:rPr>
        <w:rFonts w:ascii="Calibri" w:hAnsi="Calibri" w:cs="Arial"/>
        <w:sz w:val="13"/>
        <w:szCs w:val="13"/>
      </w:rPr>
      <w:instrText xml:space="preserve"> PAGE  \* Arabic  \* MERGEFORMAT </w:instrText>
    </w:r>
    <w:r w:rsidRPr="00380503">
      <w:rPr>
        <w:rFonts w:ascii="Calibri" w:hAnsi="Calibri" w:cs="Arial"/>
        <w:sz w:val="13"/>
        <w:szCs w:val="13"/>
      </w:rPr>
      <w:fldChar w:fldCharType="separate"/>
    </w:r>
    <w:r w:rsidR="000113E2">
      <w:rPr>
        <w:rFonts w:ascii="Calibri" w:hAnsi="Calibri" w:cs="Arial"/>
        <w:noProof/>
        <w:sz w:val="13"/>
        <w:szCs w:val="13"/>
      </w:rPr>
      <w:t>2</w:t>
    </w:r>
    <w:r w:rsidRPr="00380503">
      <w:rPr>
        <w:rFonts w:ascii="Calibri" w:hAnsi="Calibri" w:cs="Arial"/>
        <w:sz w:val="13"/>
        <w:szCs w:val="13"/>
      </w:rPr>
      <w:fldChar w:fldCharType="end"/>
    </w:r>
    <w:r w:rsidRPr="00380503">
      <w:rPr>
        <w:rFonts w:ascii="Calibri" w:hAnsi="Calibri" w:cs="Arial"/>
        <w:sz w:val="13"/>
        <w:szCs w:val="13"/>
      </w:rPr>
      <w:t xml:space="preserve"> of </w:t>
    </w:r>
    <w:r w:rsidR="000113E2">
      <w:fldChar w:fldCharType="begin"/>
    </w:r>
    <w:r w:rsidR="000113E2">
      <w:instrText xml:space="preserve"> NUMPAGES  \* Arabic  \* MERGEFORMAT </w:instrText>
    </w:r>
    <w:r w:rsidR="000113E2">
      <w:fldChar w:fldCharType="separate"/>
    </w:r>
    <w:r w:rsidR="000113E2" w:rsidRPr="000113E2">
      <w:rPr>
        <w:rFonts w:ascii="Calibri" w:hAnsi="Calibri" w:cs="Arial"/>
        <w:noProof/>
        <w:sz w:val="13"/>
        <w:szCs w:val="13"/>
      </w:rPr>
      <w:t>2</w:t>
    </w:r>
    <w:r w:rsidR="000113E2">
      <w:rPr>
        <w:rFonts w:ascii="Calibri" w:hAnsi="Calibri" w:cs="Arial"/>
        <w:noProof/>
        <w:sz w:val="13"/>
        <w:szCs w:val="13"/>
      </w:rPr>
      <w:fldChar w:fldCharType="end"/>
    </w:r>
    <w:r>
      <w:rPr>
        <w:rFonts w:ascii="Calibri" w:hAnsi="Calibri" w:cs="Arial"/>
        <w:sz w:val="13"/>
        <w:szCs w:val="13"/>
      </w:rPr>
      <w:t xml:space="preserve">          </w:t>
    </w:r>
    <w:r w:rsidRPr="00380503">
      <w:rPr>
        <w:rFonts w:ascii="Calibri" w:hAnsi="Calibri" w:cs="Arial"/>
        <w:sz w:val="13"/>
        <w:szCs w:val="13"/>
      </w:rPr>
      <w:t>COPYRIGHT ©201</w:t>
    </w:r>
    <w:r>
      <w:rPr>
        <w:rFonts w:ascii="Calibri" w:hAnsi="Calibri" w:cs="Arial"/>
        <w:sz w:val="13"/>
        <w:szCs w:val="13"/>
      </w:rPr>
      <w:t>6</w:t>
    </w:r>
    <w:r w:rsidRPr="00380503">
      <w:rPr>
        <w:rFonts w:ascii="Calibri" w:hAnsi="Calibri" w:cs="Arial"/>
        <w:sz w:val="13"/>
        <w:szCs w:val="13"/>
      </w:rPr>
      <w:t xml:space="preserve"> VIRTUSA CORPORATION | CONFIDENTIAL</w:t>
    </w:r>
    <w:r>
      <w:rPr>
        <w:rFonts w:ascii="Calibri" w:hAnsi="Calibri" w:cs="Arial"/>
        <w:sz w:val="13"/>
        <w:szCs w:val="13"/>
      </w:rPr>
      <w:t xml:space="preserve"> </w:t>
    </w:r>
    <w:r w:rsidRPr="00380503">
      <w:rPr>
        <w:rFonts w:ascii="Calibri" w:hAnsi="Calibri" w:cs="Arial"/>
        <w:sz w:val="13"/>
        <w:szCs w:val="13"/>
      </w:rPr>
      <w:tab/>
    </w:r>
    <w:r>
      <w:rPr>
        <w:rFonts w:cs="Arial"/>
        <w:sz w:val="16"/>
        <w:szCs w:val="16"/>
      </w:rPr>
      <w:t xml:space="preserve">                                                                         </w:t>
    </w:r>
  </w:p>
  <w:p w:rsidR="004708AD" w:rsidRPr="00380503" w:rsidRDefault="000113E2" w:rsidP="00E9596C">
    <w:pPr>
      <w:pStyle w:val="Footer"/>
      <w:tabs>
        <w:tab w:val="clear" w:pos="4320"/>
        <w:tab w:val="clear" w:pos="8640"/>
        <w:tab w:val="center" w:pos="5040"/>
        <w:tab w:val="right" w:pos="9900"/>
      </w:tabs>
    </w:pPr>
  </w:p>
  <w:p w:rsidR="004708AD" w:rsidRDefault="000113E2" w:rsidP="00E9596C">
    <w:pPr>
      <w:pStyle w:val="Footer"/>
      <w:tabs>
        <w:tab w:val="clear" w:pos="4320"/>
        <w:tab w:val="clear" w:pos="8640"/>
        <w:tab w:val="center" w:pos="5040"/>
        <w:tab w:val="right" w:pos="9900"/>
      </w:tabs>
      <w:rPr>
        <w:rFonts w:cs="Arial"/>
        <w:sz w:val="16"/>
        <w:szCs w:val="16"/>
      </w:rPr>
    </w:pPr>
  </w:p>
  <w:p w:rsidR="004708AD" w:rsidRDefault="00FD235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AAA507" wp14:editId="1B89EA44">
              <wp:simplePos x="0" y="0"/>
              <wp:positionH relativeFrom="column">
                <wp:posOffset>-685800</wp:posOffset>
              </wp:positionH>
              <wp:positionV relativeFrom="paragraph">
                <wp:posOffset>254635</wp:posOffset>
              </wp:positionV>
              <wp:extent cx="1495425" cy="238125"/>
              <wp:effectExtent l="0" t="0" r="9525" b="95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5425" cy="23812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0E04EED9" id="Rectangle 3" o:spid="_x0000_s1026" style="position:absolute;margin-left:-54pt;margin-top:20.05pt;width:117.7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" fillcolor="#ffc000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ECFBB0" wp14:editId="62803F44">
              <wp:simplePos x="0" y="0"/>
              <wp:positionH relativeFrom="column">
                <wp:posOffset>809625</wp:posOffset>
              </wp:positionH>
              <wp:positionV relativeFrom="paragraph">
                <wp:posOffset>254635</wp:posOffset>
              </wp:positionV>
              <wp:extent cx="6267450" cy="2286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67450" cy="228600"/>
                      </a:xfrm>
                      <a:prstGeom prst="rect">
                        <a:avLst/>
                      </a:prstGeom>
                      <a:solidFill>
                        <a:srgbClr val="ADCEE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6C8385DA" id="Rectangle 4" o:spid="_x0000_s1026" style="position:absolute;margin-left:63.75pt;margin-top:20.05pt;width:493.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" fillcolor="#adceec" stroked="f" strokeweight="1pt"/>
          </w:pict>
        </mc:Fallback>
      </mc:AlternateContent>
    </w:r>
  </w:p>
  <w:p w:rsidR="005D2CC8" w:rsidRDefault="000113E2"/>
  <w:p w:rsidR="005D2CC8" w:rsidRDefault="000113E2"/>
  <w:p w:rsidR="005D2CC8" w:rsidRDefault="000113E2"/>
  <w:p w:rsidR="005D2CC8" w:rsidRDefault="000113E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3D7" w:rsidRDefault="00FA53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A0D" w:rsidRDefault="00700A0D" w:rsidP="007878A2">
      <w:r>
        <w:separator/>
      </w:r>
    </w:p>
  </w:footnote>
  <w:footnote w:type="continuationSeparator" w:id="0">
    <w:p w:rsidR="00700A0D" w:rsidRDefault="00700A0D" w:rsidP="007878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8AD" w:rsidRDefault="000113E2"/>
  <w:p w:rsidR="004708AD" w:rsidRDefault="000113E2"/>
  <w:p w:rsidR="005D2CC8" w:rsidRDefault="000113E2"/>
  <w:p w:rsidR="005D2CC8" w:rsidRDefault="000113E2"/>
  <w:p w:rsidR="005D2CC8" w:rsidRDefault="000113E2"/>
  <w:p w:rsidR="005D2CC8" w:rsidRDefault="000113E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76B" w:rsidRDefault="00FD2351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98D5E8" wp14:editId="045327CF">
              <wp:simplePos x="0" y="0"/>
              <wp:positionH relativeFrom="column">
                <wp:posOffset>-676275</wp:posOffset>
              </wp:positionH>
              <wp:positionV relativeFrom="paragraph">
                <wp:posOffset>-219075</wp:posOffset>
              </wp:positionV>
              <wp:extent cx="1495425" cy="219075"/>
              <wp:effectExtent l="0" t="0" r="9525" b="9525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5425" cy="21907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28C5CCEF" id="Rectangle 15" o:spid="_x0000_s1026" style="position:absolute;margin-left:-53.25pt;margin-top:-17.25pt;width:117.7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" fillcolor="#ffc000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2AF3B7" wp14:editId="5BD459D8">
              <wp:simplePos x="0" y="0"/>
              <wp:positionH relativeFrom="column">
                <wp:posOffset>819150</wp:posOffset>
              </wp:positionH>
              <wp:positionV relativeFrom="paragraph">
                <wp:posOffset>-228600</wp:posOffset>
              </wp:positionV>
              <wp:extent cx="6267450" cy="228600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67450" cy="228600"/>
                      </a:xfrm>
                      <a:prstGeom prst="rect">
                        <a:avLst/>
                      </a:prstGeom>
                      <a:solidFill>
                        <a:srgbClr val="ADCEE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6068973F" id="Rectangle 16" o:spid="_x0000_s1026" style="position:absolute;margin-left:64.5pt;margin-top:-18pt;width:493.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" fillcolor="#adceec" stroked="f" strokeweight="1pt"/>
          </w:pict>
        </mc:Fallback>
      </mc:AlternateContent>
    </w:r>
    <w:r>
      <w:tab/>
    </w:r>
  </w:p>
  <w:p w:rsidR="004708AD" w:rsidRDefault="003F176B">
    <w:r>
      <w:t xml:space="preserve">                                     </w:t>
    </w:r>
    <w:r w:rsidR="00FA53D7">
      <w:tab/>
    </w:r>
    <w:r w:rsidR="00FA53D7">
      <w:tab/>
    </w:r>
    <w:r w:rsidR="00FA53D7">
      <w:tab/>
    </w:r>
    <w:r w:rsidR="00FA53D7">
      <w:tab/>
    </w:r>
    <w:r w:rsidR="00FA53D7">
      <w:tab/>
    </w:r>
    <w:r w:rsidR="00FA53D7">
      <w:tab/>
    </w:r>
    <w:r w:rsidR="00FA53D7">
      <w:tab/>
    </w:r>
    <w:r w:rsidR="00FA53D7">
      <w:tab/>
    </w:r>
    <w:r>
      <w:t xml:space="preserve">   </w:t>
    </w:r>
    <w:r w:rsidR="00FA53D7">
      <w:rPr>
        <w:noProof/>
      </w:rPr>
      <w:drawing>
        <wp:inline distT="0" distB="0" distL="0" distR="0" wp14:anchorId="7C878D4E" wp14:editId="7744E15E">
          <wp:extent cx="1095375" cy="31432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D2CC8" w:rsidRDefault="000113E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3D7" w:rsidRDefault="00FA53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BF6"/>
    <w:multiLevelType w:val="hybridMultilevel"/>
    <w:tmpl w:val="8B12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E1D4B"/>
    <w:multiLevelType w:val="hybridMultilevel"/>
    <w:tmpl w:val="4F8291E2"/>
    <w:lvl w:ilvl="0" w:tplc="07B2773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3778F7"/>
    <w:multiLevelType w:val="hybridMultilevel"/>
    <w:tmpl w:val="F998D2B8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426C9"/>
    <w:multiLevelType w:val="hybridMultilevel"/>
    <w:tmpl w:val="2CE6E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6773D4"/>
    <w:multiLevelType w:val="hybridMultilevel"/>
    <w:tmpl w:val="C248B8E0"/>
    <w:lvl w:ilvl="0" w:tplc="2572E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73CD6"/>
    <w:multiLevelType w:val="hybridMultilevel"/>
    <w:tmpl w:val="43B4D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97565"/>
    <w:multiLevelType w:val="hybridMultilevel"/>
    <w:tmpl w:val="E796F7CC"/>
    <w:lvl w:ilvl="0" w:tplc="0000001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C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A133CE"/>
    <w:multiLevelType w:val="hybridMultilevel"/>
    <w:tmpl w:val="4CF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D4045"/>
    <w:multiLevelType w:val="hybridMultilevel"/>
    <w:tmpl w:val="99C0F534"/>
    <w:lvl w:ilvl="0" w:tplc="94B425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079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7822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90FA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D8D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4219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62FE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FCB4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3AE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74695E"/>
    <w:multiLevelType w:val="hybridMultilevel"/>
    <w:tmpl w:val="8316816A"/>
    <w:lvl w:ilvl="0" w:tplc="428C5E1A">
      <w:start w:val="1"/>
      <w:numFmt w:val="bullet"/>
      <w:pStyle w:val="Heading2Cha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604AB8"/>
    <w:multiLevelType w:val="hybridMultilevel"/>
    <w:tmpl w:val="FD60CE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7512351"/>
    <w:multiLevelType w:val="hybridMultilevel"/>
    <w:tmpl w:val="636A5F78"/>
    <w:lvl w:ilvl="0" w:tplc="2572E49E">
      <w:start w:val="1"/>
      <w:numFmt w:val="bullet"/>
      <w:pStyle w:val="BulletedList1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7CD6934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E36C0A"/>
      </w:rPr>
    </w:lvl>
    <w:lvl w:ilvl="2" w:tplc="F070B68C">
      <w:numFmt w:val="bullet"/>
      <w:lvlText w:val="•"/>
      <w:lvlJc w:val="left"/>
      <w:pPr>
        <w:ind w:left="2520" w:hanging="720"/>
      </w:pPr>
      <w:rPr>
        <w:rFonts w:ascii="Verdana" w:eastAsia="Times New Roman" w:hAnsi="Verdana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F11BBF"/>
    <w:multiLevelType w:val="hybridMultilevel"/>
    <w:tmpl w:val="2F52B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7A74F8"/>
    <w:multiLevelType w:val="hybridMultilevel"/>
    <w:tmpl w:val="FF7A8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F3372A"/>
    <w:multiLevelType w:val="hybridMultilevel"/>
    <w:tmpl w:val="3D0C45DE"/>
    <w:lvl w:ilvl="0" w:tplc="197E72F8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1" w:tplc="BAC00F9A">
      <w:start w:val="1"/>
      <w:numFmt w:val="bullet"/>
      <w:pStyle w:val="EducationBloc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E36C0A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0577B58"/>
    <w:multiLevelType w:val="hybridMultilevel"/>
    <w:tmpl w:val="7B2CD8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77473037"/>
    <w:multiLevelType w:val="hybridMultilevel"/>
    <w:tmpl w:val="F1642FD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7">
    <w:nsid w:val="7CE93CB4"/>
    <w:multiLevelType w:val="hybridMultilevel"/>
    <w:tmpl w:val="F730B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5"/>
  </w:num>
  <w:num w:numId="5">
    <w:abstractNumId w:val="7"/>
  </w:num>
  <w:num w:numId="6">
    <w:abstractNumId w:val="2"/>
  </w:num>
  <w:num w:numId="7">
    <w:abstractNumId w:val="16"/>
  </w:num>
  <w:num w:numId="8">
    <w:abstractNumId w:val="12"/>
  </w:num>
  <w:num w:numId="9">
    <w:abstractNumId w:val="0"/>
  </w:num>
  <w:num w:numId="10">
    <w:abstractNumId w:val="8"/>
  </w:num>
  <w:num w:numId="11">
    <w:abstractNumId w:val="10"/>
  </w:num>
  <w:num w:numId="12">
    <w:abstractNumId w:val="1"/>
  </w:num>
  <w:num w:numId="13">
    <w:abstractNumId w:val="15"/>
  </w:num>
  <w:num w:numId="14">
    <w:abstractNumId w:val="13"/>
  </w:num>
  <w:num w:numId="15">
    <w:abstractNumId w:val="11"/>
  </w:num>
  <w:num w:numId="16">
    <w:abstractNumId w:val="13"/>
  </w:num>
  <w:num w:numId="17">
    <w:abstractNumId w:val="3"/>
  </w:num>
  <w:num w:numId="1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355"/>
    <w:rsid w:val="000113E2"/>
    <w:rsid w:val="00033D2A"/>
    <w:rsid w:val="000514C5"/>
    <w:rsid w:val="000A3072"/>
    <w:rsid w:val="000A39D3"/>
    <w:rsid w:val="000B104A"/>
    <w:rsid w:val="000B6FA5"/>
    <w:rsid w:val="000D4D8C"/>
    <w:rsid w:val="00130B70"/>
    <w:rsid w:val="001529E6"/>
    <w:rsid w:val="00164A6F"/>
    <w:rsid w:val="00165C5A"/>
    <w:rsid w:val="001720F6"/>
    <w:rsid w:val="00181B84"/>
    <w:rsid w:val="00182696"/>
    <w:rsid w:val="00194BF8"/>
    <w:rsid w:val="001A2483"/>
    <w:rsid w:val="001B581E"/>
    <w:rsid w:val="001D29E0"/>
    <w:rsid w:val="001D3F85"/>
    <w:rsid w:val="001E2B46"/>
    <w:rsid w:val="00214C62"/>
    <w:rsid w:val="00222E90"/>
    <w:rsid w:val="00234C58"/>
    <w:rsid w:val="002F0A51"/>
    <w:rsid w:val="00324A6D"/>
    <w:rsid w:val="00337E56"/>
    <w:rsid w:val="00344C36"/>
    <w:rsid w:val="00394D96"/>
    <w:rsid w:val="003F0225"/>
    <w:rsid w:val="003F176B"/>
    <w:rsid w:val="00416DF3"/>
    <w:rsid w:val="00452E31"/>
    <w:rsid w:val="0045784C"/>
    <w:rsid w:val="004A0BAB"/>
    <w:rsid w:val="004C54FE"/>
    <w:rsid w:val="004F1CCD"/>
    <w:rsid w:val="004F548E"/>
    <w:rsid w:val="005019D4"/>
    <w:rsid w:val="005129F7"/>
    <w:rsid w:val="00535B31"/>
    <w:rsid w:val="00552953"/>
    <w:rsid w:val="0056677D"/>
    <w:rsid w:val="005752BF"/>
    <w:rsid w:val="005B5AB1"/>
    <w:rsid w:val="005D25EF"/>
    <w:rsid w:val="006110B4"/>
    <w:rsid w:val="00657ED3"/>
    <w:rsid w:val="00661B53"/>
    <w:rsid w:val="00661DE8"/>
    <w:rsid w:val="00675C12"/>
    <w:rsid w:val="006C0186"/>
    <w:rsid w:val="006E0521"/>
    <w:rsid w:val="00700A0D"/>
    <w:rsid w:val="007123D7"/>
    <w:rsid w:val="00735BED"/>
    <w:rsid w:val="007373E3"/>
    <w:rsid w:val="00767518"/>
    <w:rsid w:val="00773355"/>
    <w:rsid w:val="007878A2"/>
    <w:rsid w:val="007B2209"/>
    <w:rsid w:val="007B5E55"/>
    <w:rsid w:val="00806AEC"/>
    <w:rsid w:val="00812AD6"/>
    <w:rsid w:val="00841B04"/>
    <w:rsid w:val="00864B66"/>
    <w:rsid w:val="008B4839"/>
    <w:rsid w:val="008C267C"/>
    <w:rsid w:val="008E17D6"/>
    <w:rsid w:val="00982899"/>
    <w:rsid w:val="00993262"/>
    <w:rsid w:val="009E1E95"/>
    <w:rsid w:val="009F0182"/>
    <w:rsid w:val="00A22274"/>
    <w:rsid w:val="00A55E42"/>
    <w:rsid w:val="00A63347"/>
    <w:rsid w:val="00A666F6"/>
    <w:rsid w:val="00B1515C"/>
    <w:rsid w:val="00B2002E"/>
    <w:rsid w:val="00B308A4"/>
    <w:rsid w:val="00B31445"/>
    <w:rsid w:val="00B75985"/>
    <w:rsid w:val="00B8484D"/>
    <w:rsid w:val="00B91F20"/>
    <w:rsid w:val="00BF7AB5"/>
    <w:rsid w:val="00C35120"/>
    <w:rsid w:val="00C76F5D"/>
    <w:rsid w:val="00C96FBE"/>
    <w:rsid w:val="00CA6DC6"/>
    <w:rsid w:val="00CB15AE"/>
    <w:rsid w:val="00D41F09"/>
    <w:rsid w:val="00D52220"/>
    <w:rsid w:val="00D56F9C"/>
    <w:rsid w:val="00D57EE5"/>
    <w:rsid w:val="00D72CFD"/>
    <w:rsid w:val="00D90844"/>
    <w:rsid w:val="00D935C1"/>
    <w:rsid w:val="00DD4269"/>
    <w:rsid w:val="00E155FC"/>
    <w:rsid w:val="00E474DB"/>
    <w:rsid w:val="00E529EB"/>
    <w:rsid w:val="00E95587"/>
    <w:rsid w:val="00EA7F51"/>
    <w:rsid w:val="00EC082C"/>
    <w:rsid w:val="00EC1A8F"/>
    <w:rsid w:val="00F154FD"/>
    <w:rsid w:val="00FA53D7"/>
    <w:rsid w:val="00FD0047"/>
    <w:rsid w:val="00FD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8A2"/>
    <w:pPr>
      <w:widowControl w:val="0"/>
      <w:adjustRightInd w:val="0"/>
      <w:spacing w:after="0" w:line="240" w:lineRule="auto"/>
      <w:jc w:val="both"/>
      <w:textAlignment w:val="baseline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4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Body"/>
    <w:link w:val="Heading2Char"/>
    <w:qFormat/>
    <w:rsid w:val="007878A2"/>
    <w:pPr>
      <w:keepNext/>
      <w:spacing w:before="360" w:after="240"/>
      <w:ind w:left="720"/>
      <w:jc w:val="left"/>
      <w:outlineLvl w:val="1"/>
    </w:pPr>
    <w:rPr>
      <w:rFonts w:ascii="Calibri" w:hAnsi="Calibri" w:cs="Arial"/>
      <w:b/>
      <w:bCs/>
      <w:iCs/>
      <w:snapToGrid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878A2"/>
    <w:rPr>
      <w:rFonts w:ascii="Calibri" w:eastAsia="Times New Roman" w:hAnsi="Calibri" w:cs="Arial"/>
      <w:b/>
      <w:bCs/>
      <w:iCs/>
      <w:snapToGrid w:val="0"/>
      <w:sz w:val="28"/>
      <w:szCs w:val="28"/>
    </w:rPr>
  </w:style>
  <w:style w:type="paragraph" w:customStyle="1" w:styleId="Body">
    <w:name w:val="Body"/>
    <w:basedOn w:val="Normal"/>
    <w:rsid w:val="007878A2"/>
    <w:pPr>
      <w:spacing w:before="120" w:after="120"/>
      <w:ind w:left="720"/>
      <w:jc w:val="left"/>
    </w:pPr>
  </w:style>
  <w:style w:type="paragraph" w:styleId="Header">
    <w:name w:val="header"/>
    <w:basedOn w:val="Normal"/>
    <w:link w:val="HeaderChar"/>
    <w:rsid w:val="007878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878A2"/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rsid w:val="007878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878A2"/>
    <w:rPr>
      <w:rFonts w:ascii="Verdana" w:eastAsia="Times New Roman" w:hAnsi="Verdana" w:cs="Times New Roman"/>
      <w:sz w:val="20"/>
      <w:szCs w:val="24"/>
    </w:rPr>
  </w:style>
  <w:style w:type="paragraph" w:customStyle="1" w:styleId="EducationBlock">
    <w:name w:val="Education_Block"/>
    <w:basedOn w:val="Normal"/>
    <w:link w:val="EducationBlockChar"/>
    <w:qFormat/>
    <w:rsid w:val="007878A2"/>
    <w:pPr>
      <w:numPr>
        <w:ilvl w:val="1"/>
        <w:numId w:val="1"/>
      </w:numPr>
      <w:spacing w:after="60"/>
    </w:pPr>
  </w:style>
  <w:style w:type="paragraph" w:customStyle="1" w:styleId="Role">
    <w:name w:val="Role"/>
    <w:basedOn w:val="Normal"/>
    <w:rsid w:val="007878A2"/>
    <w:pPr>
      <w:ind w:left="720"/>
    </w:pPr>
    <w:rPr>
      <w:sz w:val="22"/>
      <w:szCs w:val="22"/>
    </w:rPr>
  </w:style>
  <w:style w:type="paragraph" w:customStyle="1" w:styleId="Intro">
    <w:name w:val="Intro"/>
    <w:basedOn w:val="Normal"/>
    <w:qFormat/>
    <w:rsid w:val="007878A2"/>
    <w:pPr>
      <w:spacing w:before="240" w:after="240"/>
      <w:ind w:left="720"/>
    </w:pPr>
    <w:rPr>
      <w:rFonts w:ascii="Calibri" w:hAnsi="Calibri"/>
      <w:sz w:val="22"/>
    </w:rPr>
  </w:style>
  <w:style w:type="paragraph" w:customStyle="1" w:styleId="ExperienceTitleChar2">
    <w:name w:val="Experience_Title Char 2"/>
    <w:basedOn w:val="Normal"/>
    <w:autoRedefine/>
    <w:uiPriority w:val="99"/>
    <w:rsid w:val="007878A2"/>
    <w:pPr>
      <w:keepNext/>
      <w:ind w:right="360"/>
      <w:jc w:val="left"/>
    </w:pPr>
    <w:rPr>
      <w:iCs/>
      <w:szCs w:val="20"/>
    </w:rPr>
  </w:style>
  <w:style w:type="paragraph" w:customStyle="1" w:styleId="BulletedList1">
    <w:name w:val="Bulleted List 1"/>
    <w:basedOn w:val="Normal"/>
    <w:qFormat/>
    <w:rsid w:val="007878A2"/>
    <w:pPr>
      <w:numPr>
        <w:numId w:val="2"/>
      </w:numPr>
      <w:adjustRightInd/>
      <w:spacing w:after="100"/>
      <w:jc w:val="left"/>
      <w:textAlignment w:val="auto"/>
    </w:pPr>
    <w:rPr>
      <w:rFonts w:ascii="Calibri" w:hAnsi="Calibri" w:cs="Tahoma"/>
      <w:sz w:val="22"/>
    </w:rPr>
  </w:style>
  <w:style w:type="paragraph" w:customStyle="1" w:styleId="ProjectDetails">
    <w:name w:val="Project Details"/>
    <w:basedOn w:val="ExperienceTitleChar2"/>
    <w:qFormat/>
    <w:rsid w:val="007878A2"/>
    <w:rPr>
      <w:rFonts w:ascii="Calibri" w:hAnsi="Calibri"/>
      <w:b/>
      <w:sz w:val="22"/>
      <w:szCs w:val="22"/>
    </w:rPr>
  </w:style>
  <w:style w:type="character" w:customStyle="1" w:styleId="EducationBlockChar">
    <w:name w:val="Education_Block Char"/>
    <w:link w:val="EducationBlock"/>
    <w:rsid w:val="007878A2"/>
    <w:rPr>
      <w:rFonts w:ascii="Verdana" w:eastAsia="Times New Roman" w:hAnsi="Verdana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74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74DB"/>
    <w:pPr>
      <w:ind w:left="720"/>
      <w:contextualSpacing/>
    </w:pPr>
  </w:style>
  <w:style w:type="paragraph" w:customStyle="1" w:styleId="NormalVerdana">
    <w:name w:val="Normal + Verdana"/>
    <w:aliases w:val="10 pt,Justified,First line:  0.5&quot;"/>
    <w:basedOn w:val="NormalWeb"/>
    <w:uiPriority w:val="99"/>
    <w:rsid w:val="006C0186"/>
    <w:pPr>
      <w:widowControl/>
      <w:autoSpaceDE w:val="0"/>
      <w:autoSpaceDN w:val="0"/>
      <w:adjustRightInd/>
      <w:jc w:val="left"/>
      <w:textAlignment w:val="auto"/>
    </w:pPr>
    <w:rPr>
      <w:rFonts w:ascii="Arial" w:hAnsi="Arial"/>
      <w:b/>
      <w:bCs/>
      <w:sz w:val="20"/>
    </w:rPr>
  </w:style>
  <w:style w:type="paragraph" w:styleId="NormalWeb">
    <w:name w:val="Normal (Web)"/>
    <w:basedOn w:val="Normal"/>
    <w:uiPriority w:val="99"/>
    <w:semiHidden/>
    <w:unhideWhenUsed/>
    <w:rsid w:val="006C0186"/>
    <w:rPr>
      <w:rFonts w:ascii="Times New Roman" w:hAnsi="Times New Roman"/>
      <w:sz w:val="24"/>
    </w:rPr>
  </w:style>
  <w:style w:type="paragraph" w:styleId="EndnoteText">
    <w:name w:val="endnote text"/>
    <w:basedOn w:val="Normal"/>
    <w:link w:val="EndnoteTextChar"/>
    <w:semiHidden/>
    <w:rsid w:val="00B75985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75985"/>
    <w:rPr>
      <w:rFonts w:ascii="Verdana" w:eastAsia="Times New Roman" w:hAnsi="Verdana" w:cs="Times New Roman"/>
      <w:sz w:val="20"/>
      <w:szCs w:val="20"/>
    </w:rPr>
  </w:style>
  <w:style w:type="paragraph" w:customStyle="1" w:styleId="Default">
    <w:name w:val="Default"/>
    <w:rsid w:val="00B7598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9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E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8A2"/>
    <w:pPr>
      <w:widowControl w:val="0"/>
      <w:adjustRightInd w:val="0"/>
      <w:spacing w:after="0" w:line="240" w:lineRule="auto"/>
      <w:jc w:val="both"/>
      <w:textAlignment w:val="baseline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4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Body"/>
    <w:link w:val="Heading2Char"/>
    <w:qFormat/>
    <w:rsid w:val="007878A2"/>
    <w:pPr>
      <w:keepNext/>
      <w:spacing w:before="360" w:after="240"/>
      <w:ind w:left="720"/>
      <w:jc w:val="left"/>
      <w:outlineLvl w:val="1"/>
    </w:pPr>
    <w:rPr>
      <w:rFonts w:ascii="Calibri" w:hAnsi="Calibri" w:cs="Arial"/>
      <w:b/>
      <w:bCs/>
      <w:iCs/>
      <w:snapToGrid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878A2"/>
    <w:rPr>
      <w:rFonts w:ascii="Calibri" w:eastAsia="Times New Roman" w:hAnsi="Calibri" w:cs="Arial"/>
      <w:b/>
      <w:bCs/>
      <w:iCs/>
      <w:snapToGrid w:val="0"/>
      <w:sz w:val="28"/>
      <w:szCs w:val="28"/>
    </w:rPr>
  </w:style>
  <w:style w:type="paragraph" w:customStyle="1" w:styleId="Body">
    <w:name w:val="Body"/>
    <w:basedOn w:val="Normal"/>
    <w:rsid w:val="007878A2"/>
    <w:pPr>
      <w:spacing w:before="120" w:after="120"/>
      <w:ind w:left="720"/>
      <w:jc w:val="left"/>
    </w:pPr>
  </w:style>
  <w:style w:type="paragraph" w:styleId="Header">
    <w:name w:val="header"/>
    <w:basedOn w:val="Normal"/>
    <w:link w:val="HeaderChar"/>
    <w:rsid w:val="007878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878A2"/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rsid w:val="007878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878A2"/>
    <w:rPr>
      <w:rFonts w:ascii="Verdana" w:eastAsia="Times New Roman" w:hAnsi="Verdana" w:cs="Times New Roman"/>
      <w:sz w:val="20"/>
      <w:szCs w:val="24"/>
    </w:rPr>
  </w:style>
  <w:style w:type="paragraph" w:customStyle="1" w:styleId="EducationBlock">
    <w:name w:val="Education_Block"/>
    <w:basedOn w:val="Normal"/>
    <w:link w:val="EducationBlockChar"/>
    <w:qFormat/>
    <w:rsid w:val="007878A2"/>
    <w:pPr>
      <w:numPr>
        <w:ilvl w:val="1"/>
        <w:numId w:val="1"/>
      </w:numPr>
      <w:spacing w:after="60"/>
    </w:pPr>
  </w:style>
  <w:style w:type="paragraph" w:customStyle="1" w:styleId="Role">
    <w:name w:val="Role"/>
    <w:basedOn w:val="Normal"/>
    <w:rsid w:val="007878A2"/>
    <w:pPr>
      <w:ind w:left="720"/>
    </w:pPr>
    <w:rPr>
      <w:sz w:val="22"/>
      <w:szCs w:val="22"/>
    </w:rPr>
  </w:style>
  <w:style w:type="paragraph" w:customStyle="1" w:styleId="Intro">
    <w:name w:val="Intro"/>
    <w:basedOn w:val="Normal"/>
    <w:qFormat/>
    <w:rsid w:val="007878A2"/>
    <w:pPr>
      <w:spacing w:before="240" w:after="240"/>
      <w:ind w:left="720"/>
    </w:pPr>
    <w:rPr>
      <w:rFonts w:ascii="Calibri" w:hAnsi="Calibri"/>
      <w:sz w:val="22"/>
    </w:rPr>
  </w:style>
  <w:style w:type="paragraph" w:customStyle="1" w:styleId="ExperienceTitleChar2">
    <w:name w:val="Experience_Title Char 2"/>
    <w:basedOn w:val="Normal"/>
    <w:autoRedefine/>
    <w:uiPriority w:val="99"/>
    <w:rsid w:val="007878A2"/>
    <w:pPr>
      <w:keepNext/>
      <w:ind w:right="360"/>
      <w:jc w:val="left"/>
    </w:pPr>
    <w:rPr>
      <w:iCs/>
      <w:szCs w:val="20"/>
    </w:rPr>
  </w:style>
  <w:style w:type="paragraph" w:customStyle="1" w:styleId="BulletedList1">
    <w:name w:val="Bulleted List 1"/>
    <w:basedOn w:val="Normal"/>
    <w:qFormat/>
    <w:rsid w:val="007878A2"/>
    <w:pPr>
      <w:numPr>
        <w:numId w:val="2"/>
      </w:numPr>
      <w:adjustRightInd/>
      <w:spacing w:after="100"/>
      <w:jc w:val="left"/>
      <w:textAlignment w:val="auto"/>
    </w:pPr>
    <w:rPr>
      <w:rFonts w:ascii="Calibri" w:hAnsi="Calibri" w:cs="Tahoma"/>
      <w:sz w:val="22"/>
    </w:rPr>
  </w:style>
  <w:style w:type="paragraph" w:customStyle="1" w:styleId="ProjectDetails">
    <w:name w:val="Project Details"/>
    <w:basedOn w:val="ExperienceTitleChar2"/>
    <w:qFormat/>
    <w:rsid w:val="007878A2"/>
    <w:rPr>
      <w:rFonts w:ascii="Calibri" w:hAnsi="Calibri"/>
      <w:b/>
      <w:sz w:val="22"/>
      <w:szCs w:val="22"/>
    </w:rPr>
  </w:style>
  <w:style w:type="character" w:customStyle="1" w:styleId="EducationBlockChar">
    <w:name w:val="Education_Block Char"/>
    <w:link w:val="EducationBlock"/>
    <w:rsid w:val="007878A2"/>
    <w:rPr>
      <w:rFonts w:ascii="Verdana" w:eastAsia="Times New Roman" w:hAnsi="Verdana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74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74DB"/>
    <w:pPr>
      <w:ind w:left="720"/>
      <w:contextualSpacing/>
    </w:pPr>
  </w:style>
  <w:style w:type="paragraph" w:customStyle="1" w:styleId="NormalVerdana">
    <w:name w:val="Normal + Verdana"/>
    <w:aliases w:val="10 pt,Justified,First line:  0.5&quot;"/>
    <w:basedOn w:val="NormalWeb"/>
    <w:uiPriority w:val="99"/>
    <w:rsid w:val="006C0186"/>
    <w:pPr>
      <w:widowControl/>
      <w:autoSpaceDE w:val="0"/>
      <w:autoSpaceDN w:val="0"/>
      <w:adjustRightInd/>
      <w:jc w:val="left"/>
      <w:textAlignment w:val="auto"/>
    </w:pPr>
    <w:rPr>
      <w:rFonts w:ascii="Arial" w:hAnsi="Arial"/>
      <w:b/>
      <w:bCs/>
      <w:sz w:val="20"/>
    </w:rPr>
  </w:style>
  <w:style w:type="paragraph" w:styleId="NormalWeb">
    <w:name w:val="Normal (Web)"/>
    <w:basedOn w:val="Normal"/>
    <w:uiPriority w:val="99"/>
    <w:semiHidden/>
    <w:unhideWhenUsed/>
    <w:rsid w:val="006C0186"/>
    <w:rPr>
      <w:rFonts w:ascii="Times New Roman" w:hAnsi="Times New Roman"/>
      <w:sz w:val="24"/>
    </w:rPr>
  </w:style>
  <w:style w:type="paragraph" w:styleId="EndnoteText">
    <w:name w:val="endnote text"/>
    <w:basedOn w:val="Normal"/>
    <w:link w:val="EndnoteTextChar"/>
    <w:semiHidden/>
    <w:rsid w:val="00B75985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75985"/>
    <w:rPr>
      <w:rFonts w:ascii="Verdana" w:eastAsia="Times New Roman" w:hAnsi="Verdana" w:cs="Times New Roman"/>
      <w:sz w:val="20"/>
      <w:szCs w:val="20"/>
    </w:rPr>
  </w:style>
  <w:style w:type="paragraph" w:customStyle="1" w:styleId="Default">
    <w:name w:val="Default"/>
    <w:rsid w:val="00B7598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9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E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70DFB2ABC14CFFA93A9CE09DB89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68224-FCED-4D24-9617-3A67EF4CA725}"/>
      </w:docPartPr>
      <w:docPartBody>
        <w:p w:rsidR="000E0E29" w:rsidRDefault="004C6D98" w:rsidP="004C6D98">
          <w:pPr>
            <w:pStyle w:val="B470DFB2ABC14CFFA93A9CE09DB896BA"/>
          </w:pPr>
          <w:r w:rsidRPr="00BB7CF6">
            <w:rPr>
              <w:rStyle w:val="PlaceholderText"/>
            </w:rPr>
            <w:t>Click here to enter text.</w:t>
          </w:r>
        </w:p>
      </w:docPartBody>
    </w:docPart>
    <w:docPart>
      <w:docPartPr>
        <w:name w:val="D7D3514E58554556A9A90C96AD175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310A1-96D6-4152-982C-37E6629E4C43}"/>
      </w:docPartPr>
      <w:docPartBody>
        <w:p w:rsidR="00A807A5" w:rsidRDefault="005C51F7" w:rsidP="005C51F7">
          <w:pPr>
            <w:pStyle w:val="D7D3514E58554556A9A90C96AD175BF7"/>
          </w:pPr>
          <w:r w:rsidRPr="00BB7CF6">
            <w:rPr>
              <w:rStyle w:val="PlaceholderText"/>
            </w:rPr>
            <w:t>Click here to enter text.</w:t>
          </w:r>
        </w:p>
      </w:docPartBody>
    </w:docPart>
    <w:docPart>
      <w:docPartPr>
        <w:name w:val="B6B04D10D9E643D49AD86F4229576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FC96E-8848-495A-A606-3EBADA3F150A}"/>
      </w:docPartPr>
      <w:docPartBody>
        <w:p w:rsidR="00A807A5" w:rsidRDefault="005C51F7" w:rsidP="005C51F7">
          <w:pPr>
            <w:pStyle w:val="B6B04D10D9E643D49AD86F4229576215"/>
          </w:pPr>
          <w:r w:rsidRPr="00BB7CF6">
            <w:rPr>
              <w:rStyle w:val="PlaceholderText"/>
            </w:rPr>
            <w:t>Click here to enter text.</w:t>
          </w:r>
        </w:p>
      </w:docPartBody>
    </w:docPart>
    <w:docPart>
      <w:docPartPr>
        <w:name w:val="94134F86F2C8465593DED9A95DEDF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EE108-F0D8-493F-B21F-85CA48AE46A5}"/>
      </w:docPartPr>
      <w:docPartBody>
        <w:p w:rsidR="00A807A5" w:rsidRDefault="005C51F7" w:rsidP="005C51F7">
          <w:pPr>
            <w:pStyle w:val="94134F86F2C8465593DED9A95DEDFE06"/>
          </w:pPr>
          <w:r w:rsidRPr="00BB7CF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D98"/>
    <w:rsid w:val="00007B47"/>
    <w:rsid w:val="000E0E29"/>
    <w:rsid w:val="002B4DB1"/>
    <w:rsid w:val="003B5625"/>
    <w:rsid w:val="00410E5C"/>
    <w:rsid w:val="004C6D98"/>
    <w:rsid w:val="004D097C"/>
    <w:rsid w:val="00517F8F"/>
    <w:rsid w:val="005C51F7"/>
    <w:rsid w:val="005C7B31"/>
    <w:rsid w:val="00632C10"/>
    <w:rsid w:val="007F0B75"/>
    <w:rsid w:val="008624A4"/>
    <w:rsid w:val="00862682"/>
    <w:rsid w:val="009C3642"/>
    <w:rsid w:val="00A807A5"/>
    <w:rsid w:val="00AD7791"/>
    <w:rsid w:val="00B4337F"/>
    <w:rsid w:val="00B72717"/>
    <w:rsid w:val="00C51466"/>
    <w:rsid w:val="00C662BF"/>
    <w:rsid w:val="00CD243F"/>
    <w:rsid w:val="00D72B25"/>
    <w:rsid w:val="00DA2149"/>
    <w:rsid w:val="00F73466"/>
    <w:rsid w:val="00FB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1466"/>
    <w:rPr>
      <w:color w:val="808080"/>
    </w:rPr>
  </w:style>
  <w:style w:type="paragraph" w:customStyle="1" w:styleId="B470DFB2ABC14CFFA93A9CE09DB896BA">
    <w:name w:val="B470DFB2ABC14CFFA93A9CE09DB896BA"/>
    <w:rsid w:val="004C6D98"/>
  </w:style>
  <w:style w:type="paragraph" w:customStyle="1" w:styleId="43CA7030F7984DB1ADD72DA2894ACCE7">
    <w:name w:val="43CA7030F7984DB1ADD72DA2894ACCE7"/>
    <w:rsid w:val="004C6D98"/>
  </w:style>
  <w:style w:type="paragraph" w:customStyle="1" w:styleId="C813EEB979754A2494762B51D953D4F4">
    <w:name w:val="C813EEB979754A2494762B51D953D4F4"/>
    <w:rsid w:val="004C6D98"/>
  </w:style>
  <w:style w:type="paragraph" w:customStyle="1" w:styleId="6795AEE366BD4702820B398F3FEAA5E4">
    <w:name w:val="6795AEE366BD4702820B398F3FEAA5E4"/>
    <w:rsid w:val="004C6D98"/>
  </w:style>
  <w:style w:type="paragraph" w:customStyle="1" w:styleId="F20F628DE8714F41A30723A9B7D84A61">
    <w:name w:val="F20F628DE8714F41A30723A9B7D84A61"/>
    <w:rsid w:val="004C6D98"/>
  </w:style>
  <w:style w:type="paragraph" w:customStyle="1" w:styleId="EEFC7AC4A9604032BA3313EF9B00A8DA">
    <w:name w:val="EEFC7AC4A9604032BA3313EF9B00A8DA"/>
    <w:rsid w:val="004C6D98"/>
  </w:style>
  <w:style w:type="paragraph" w:customStyle="1" w:styleId="43FA650B9A79432E9959E4193C88DFD7">
    <w:name w:val="43FA650B9A79432E9959E4193C88DFD7"/>
    <w:rsid w:val="004C6D98"/>
  </w:style>
  <w:style w:type="paragraph" w:customStyle="1" w:styleId="25034458B6D54E6EB7385637AA1995E9">
    <w:name w:val="25034458B6D54E6EB7385637AA1995E9"/>
    <w:rsid w:val="004C6D98"/>
  </w:style>
  <w:style w:type="paragraph" w:customStyle="1" w:styleId="CD5733BAE8E24BCEA3AAB37F8371DBD5">
    <w:name w:val="CD5733BAE8E24BCEA3AAB37F8371DBD5"/>
    <w:rsid w:val="004C6D98"/>
  </w:style>
  <w:style w:type="paragraph" w:customStyle="1" w:styleId="94E7F51EBBCF4895B3D5E1F7A1E3E077">
    <w:name w:val="94E7F51EBBCF4895B3D5E1F7A1E3E077"/>
    <w:rsid w:val="004C6D98"/>
  </w:style>
  <w:style w:type="paragraph" w:customStyle="1" w:styleId="4E50028C2D7F430D8252D479BC591367">
    <w:name w:val="4E50028C2D7F430D8252D479BC591367"/>
    <w:rsid w:val="004C6D98"/>
  </w:style>
  <w:style w:type="paragraph" w:customStyle="1" w:styleId="8EEBE5A894234AFC971FD9EBF0635C2C">
    <w:name w:val="8EEBE5A894234AFC971FD9EBF0635C2C"/>
    <w:rsid w:val="004C6D98"/>
  </w:style>
  <w:style w:type="paragraph" w:customStyle="1" w:styleId="C988338E97564498B8F6E768BEEB0D51">
    <w:name w:val="C988338E97564498B8F6E768BEEB0D51"/>
    <w:rsid w:val="008624A4"/>
  </w:style>
  <w:style w:type="paragraph" w:customStyle="1" w:styleId="F2051230E6994D8D8066313DDD647366">
    <w:name w:val="F2051230E6994D8D8066313DDD647366"/>
    <w:rsid w:val="005C51F7"/>
  </w:style>
  <w:style w:type="paragraph" w:customStyle="1" w:styleId="B090BDB2B3854E0DAB3759BF0244FB9D">
    <w:name w:val="B090BDB2B3854E0DAB3759BF0244FB9D"/>
    <w:rsid w:val="005C51F7"/>
  </w:style>
  <w:style w:type="paragraph" w:customStyle="1" w:styleId="B70ACC6E38F24D228F9B136A17E95A24">
    <w:name w:val="B70ACC6E38F24D228F9B136A17E95A24"/>
    <w:rsid w:val="005C51F7"/>
  </w:style>
  <w:style w:type="paragraph" w:customStyle="1" w:styleId="83591E7A89674E65A6BEB4B1347B9A39">
    <w:name w:val="83591E7A89674E65A6BEB4B1347B9A39"/>
    <w:rsid w:val="005C51F7"/>
  </w:style>
  <w:style w:type="paragraph" w:customStyle="1" w:styleId="A21CDD0E5BBA4D5CBB8489DDCE00F24B">
    <w:name w:val="A21CDD0E5BBA4D5CBB8489DDCE00F24B"/>
    <w:rsid w:val="005C51F7"/>
  </w:style>
  <w:style w:type="paragraph" w:customStyle="1" w:styleId="BA864FBFF4A1463498C8989078F2CAD9">
    <w:name w:val="BA864FBFF4A1463498C8989078F2CAD9"/>
    <w:rsid w:val="005C51F7"/>
  </w:style>
  <w:style w:type="paragraph" w:customStyle="1" w:styleId="0541F5C20C8D45F6B7A072E469719D7B">
    <w:name w:val="0541F5C20C8D45F6B7A072E469719D7B"/>
    <w:rsid w:val="005C51F7"/>
  </w:style>
  <w:style w:type="paragraph" w:customStyle="1" w:styleId="3C54A563D154469AB8DC99DFC635CACA">
    <w:name w:val="3C54A563D154469AB8DC99DFC635CACA"/>
    <w:rsid w:val="005C51F7"/>
  </w:style>
  <w:style w:type="paragraph" w:customStyle="1" w:styleId="2BC8BD61A1FE474F88A81E5066EE4098">
    <w:name w:val="2BC8BD61A1FE474F88A81E5066EE4098"/>
    <w:rsid w:val="005C51F7"/>
  </w:style>
  <w:style w:type="paragraph" w:customStyle="1" w:styleId="42175F1FF7DB4355B9B142940CB8223C">
    <w:name w:val="42175F1FF7DB4355B9B142940CB8223C"/>
    <w:rsid w:val="005C51F7"/>
  </w:style>
  <w:style w:type="paragraph" w:customStyle="1" w:styleId="EB7151493F304A1298EF66048B0A15A0">
    <w:name w:val="EB7151493F304A1298EF66048B0A15A0"/>
    <w:rsid w:val="005C51F7"/>
  </w:style>
  <w:style w:type="paragraph" w:customStyle="1" w:styleId="0A3C58F82E5E4D608EA61AA8CFD86682">
    <w:name w:val="0A3C58F82E5E4D608EA61AA8CFD86682"/>
    <w:rsid w:val="005C51F7"/>
  </w:style>
  <w:style w:type="paragraph" w:customStyle="1" w:styleId="144F169C57EF4D46B188DF2514DB3574">
    <w:name w:val="144F169C57EF4D46B188DF2514DB3574"/>
    <w:rsid w:val="005C51F7"/>
  </w:style>
  <w:style w:type="paragraph" w:customStyle="1" w:styleId="EE7EA181859846C2A37FB88AD250CC2E">
    <w:name w:val="EE7EA181859846C2A37FB88AD250CC2E"/>
    <w:rsid w:val="005C51F7"/>
  </w:style>
  <w:style w:type="paragraph" w:customStyle="1" w:styleId="F37865EAC2B944B4A97AE2521586D4F6">
    <w:name w:val="F37865EAC2B944B4A97AE2521586D4F6"/>
    <w:rsid w:val="005C51F7"/>
  </w:style>
  <w:style w:type="paragraph" w:customStyle="1" w:styleId="75414299CD144538AADCD8CC034B614C">
    <w:name w:val="75414299CD144538AADCD8CC034B614C"/>
    <w:rsid w:val="005C51F7"/>
  </w:style>
  <w:style w:type="paragraph" w:customStyle="1" w:styleId="06B9091E726246AEB507390B9FCC5592">
    <w:name w:val="06B9091E726246AEB507390B9FCC5592"/>
    <w:rsid w:val="005C51F7"/>
  </w:style>
  <w:style w:type="paragraph" w:customStyle="1" w:styleId="ECDDD7ABF2EE4180A8B0497E9B728E1B">
    <w:name w:val="ECDDD7ABF2EE4180A8B0497E9B728E1B"/>
    <w:rsid w:val="005C51F7"/>
  </w:style>
  <w:style w:type="paragraph" w:customStyle="1" w:styleId="670E86E58D8F456DB36098AF3B2DF1DD">
    <w:name w:val="670E86E58D8F456DB36098AF3B2DF1DD"/>
    <w:rsid w:val="005C51F7"/>
  </w:style>
  <w:style w:type="paragraph" w:customStyle="1" w:styleId="6B0D4516C67B480FB23875B0BFD97B33">
    <w:name w:val="6B0D4516C67B480FB23875B0BFD97B33"/>
    <w:rsid w:val="005C51F7"/>
  </w:style>
  <w:style w:type="paragraph" w:customStyle="1" w:styleId="D05308B68E1D45078D63D0537CFE3465">
    <w:name w:val="D05308B68E1D45078D63D0537CFE3465"/>
    <w:rsid w:val="005C51F7"/>
  </w:style>
  <w:style w:type="paragraph" w:customStyle="1" w:styleId="BBB6F1B3C6E64AAAB4E65D49B6DC432B">
    <w:name w:val="BBB6F1B3C6E64AAAB4E65D49B6DC432B"/>
    <w:rsid w:val="005C51F7"/>
  </w:style>
  <w:style w:type="paragraph" w:customStyle="1" w:styleId="AC0E0F46989145E49EBFD5AAEA4B32CF">
    <w:name w:val="AC0E0F46989145E49EBFD5AAEA4B32CF"/>
    <w:rsid w:val="005C51F7"/>
  </w:style>
  <w:style w:type="paragraph" w:customStyle="1" w:styleId="BC9363F8B16E4AFBAC8A7A3B971E3010">
    <w:name w:val="BC9363F8B16E4AFBAC8A7A3B971E3010"/>
    <w:rsid w:val="005C51F7"/>
  </w:style>
  <w:style w:type="paragraph" w:customStyle="1" w:styleId="78C32CBC67474E109D07BB1D7BFAA5C2">
    <w:name w:val="78C32CBC67474E109D07BB1D7BFAA5C2"/>
    <w:rsid w:val="005C51F7"/>
  </w:style>
  <w:style w:type="paragraph" w:customStyle="1" w:styleId="B0FE512F10E644CEAC84E6F370168947">
    <w:name w:val="B0FE512F10E644CEAC84E6F370168947"/>
    <w:rsid w:val="005C51F7"/>
  </w:style>
  <w:style w:type="paragraph" w:customStyle="1" w:styleId="972E504F63F84E2C950D485FA1D22640">
    <w:name w:val="972E504F63F84E2C950D485FA1D22640"/>
    <w:rsid w:val="005C51F7"/>
  </w:style>
  <w:style w:type="paragraph" w:customStyle="1" w:styleId="DB50F2019E17431880E2C82905B258F3">
    <w:name w:val="DB50F2019E17431880E2C82905B258F3"/>
    <w:rsid w:val="005C51F7"/>
  </w:style>
  <w:style w:type="paragraph" w:customStyle="1" w:styleId="E8832A4B23F34F34A8B36A71C96BAED9">
    <w:name w:val="E8832A4B23F34F34A8B36A71C96BAED9"/>
    <w:rsid w:val="005C51F7"/>
  </w:style>
  <w:style w:type="paragraph" w:customStyle="1" w:styleId="29A6C083EA854D4BA275070BE826E6E2">
    <w:name w:val="29A6C083EA854D4BA275070BE826E6E2"/>
    <w:rsid w:val="005C51F7"/>
  </w:style>
  <w:style w:type="paragraph" w:customStyle="1" w:styleId="A0C5DD64C85F435591F3430FDF55E14C">
    <w:name w:val="A0C5DD64C85F435591F3430FDF55E14C"/>
    <w:rsid w:val="005C51F7"/>
  </w:style>
  <w:style w:type="paragraph" w:customStyle="1" w:styleId="0CBE19C55C0140A7B99DA38550D9E12D">
    <w:name w:val="0CBE19C55C0140A7B99DA38550D9E12D"/>
    <w:rsid w:val="005C51F7"/>
  </w:style>
  <w:style w:type="paragraph" w:customStyle="1" w:styleId="4F62FA005EEA4F35A427418B137844DD">
    <w:name w:val="4F62FA005EEA4F35A427418B137844DD"/>
    <w:rsid w:val="005C51F7"/>
  </w:style>
  <w:style w:type="paragraph" w:customStyle="1" w:styleId="AA2804845213493CB7058CF6A5CDD9B1">
    <w:name w:val="AA2804845213493CB7058CF6A5CDD9B1"/>
    <w:rsid w:val="005C51F7"/>
  </w:style>
  <w:style w:type="paragraph" w:customStyle="1" w:styleId="004FC1B6BC834B1DADA435D8E1E8557E">
    <w:name w:val="004FC1B6BC834B1DADA435D8E1E8557E"/>
    <w:rsid w:val="005C51F7"/>
  </w:style>
  <w:style w:type="paragraph" w:customStyle="1" w:styleId="0F30BDA7CC624F74827FCCB20252CCC8">
    <w:name w:val="0F30BDA7CC624F74827FCCB20252CCC8"/>
    <w:rsid w:val="005C51F7"/>
  </w:style>
  <w:style w:type="paragraph" w:customStyle="1" w:styleId="129465A168B840F087A46B38FDF15629">
    <w:name w:val="129465A168B840F087A46B38FDF15629"/>
    <w:rsid w:val="005C51F7"/>
  </w:style>
  <w:style w:type="paragraph" w:customStyle="1" w:styleId="F50516C4BD2B45A88588579BBE4F5776">
    <w:name w:val="F50516C4BD2B45A88588579BBE4F5776"/>
    <w:rsid w:val="005C51F7"/>
  </w:style>
  <w:style w:type="paragraph" w:customStyle="1" w:styleId="9349550A3684411FB17AD99E8C61F786">
    <w:name w:val="9349550A3684411FB17AD99E8C61F786"/>
    <w:rsid w:val="005C51F7"/>
  </w:style>
  <w:style w:type="paragraph" w:customStyle="1" w:styleId="82BE13248CF54003A8E6A054D6FBB442">
    <w:name w:val="82BE13248CF54003A8E6A054D6FBB442"/>
    <w:rsid w:val="005C51F7"/>
  </w:style>
  <w:style w:type="paragraph" w:customStyle="1" w:styleId="6F22EB4C85334FD1840E8DE164F79469">
    <w:name w:val="6F22EB4C85334FD1840E8DE164F79469"/>
    <w:rsid w:val="005C51F7"/>
  </w:style>
  <w:style w:type="paragraph" w:customStyle="1" w:styleId="BFCF60886B914C0E952C770CDFA57837">
    <w:name w:val="BFCF60886B914C0E952C770CDFA57837"/>
    <w:rsid w:val="005C51F7"/>
  </w:style>
  <w:style w:type="paragraph" w:customStyle="1" w:styleId="8199B6177F714468B77F3C7418190371">
    <w:name w:val="8199B6177F714468B77F3C7418190371"/>
    <w:rsid w:val="005C51F7"/>
  </w:style>
  <w:style w:type="paragraph" w:customStyle="1" w:styleId="55A97110B34B47EBA11E92D9E1E4F981">
    <w:name w:val="55A97110B34B47EBA11E92D9E1E4F981"/>
    <w:rsid w:val="005C51F7"/>
  </w:style>
  <w:style w:type="paragraph" w:customStyle="1" w:styleId="CEB326A39D324C9E88536550E3B4FA33">
    <w:name w:val="CEB326A39D324C9E88536550E3B4FA33"/>
    <w:rsid w:val="005C51F7"/>
  </w:style>
  <w:style w:type="paragraph" w:customStyle="1" w:styleId="7C885329649C47CCA746F50D88E1AF6B">
    <w:name w:val="7C885329649C47CCA746F50D88E1AF6B"/>
    <w:rsid w:val="005C51F7"/>
  </w:style>
  <w:style w:type="paragraph" w:customStyle="1" w:styleId="F31BA068B5BA4EA4B40AD579371F39C7">
    <w:name w:val="F31BA068B5BA4EA4B40AD579371F39C7"/>
    <w:rsid w:val="005C51F7"/>
  </w:style>
  <w:style w:type="paragraph" w:customStyle="1" w:styleId="13C02BAD66BB459D81A59DA2A141F25C">
    <w:name w:val="13C02BAD66BB459D81A59DA2A141F25C"/>
    <w:rsid w:val="005C51F7"/>
  </w:style>
  <w:style w:type="paragraph" w:customStyle="1" w:styleId="D7D3514E58554556A9A90C96AD175BF7">
    <w:name w:val="D7D3514E58554556A9A90C96AD175BF7"/>
    <w:rsid w:val="005C51F7"/>
  </w:style>
  <w:style w:type="paragraph" w:customStyle="1" w:styleId="B6B04D10D9E643D49AD86F4229576215">
    <w:name w:val="B6B04D10D9E643D49AD86F4229576215"/>
    <w:rsid w:val="005C51F7"/>
  </w:style>
  <w:style w:type="paragraph" w:customStyle="1" w:styleId="4278361E108C4CE289B7B947E232A468">
    <w:name w:val="4278361E108C4CE289B7B947E232A468"/>
    <w:rsid w:val="005C51F7"/>
  </w:style>
  <w:style w:type="paragraph" w:customStyle="1" w:styleId="DB619B67C20147459C346DF0D11944D0">
    <w:name w:val="DB619B67C20147459C346DF0D11944D0"/>
    <w:rsid w:val="005C51F7"/>
  </w:style>
  <w:style w:type="paragraph" w:customStyle="1" w:styleId="94134F86F2C8465593DED9A95DEDFE06">
    <w:name w:val="94134F86F2C8465593DED9A95DEDFE06"/>
    <w:rsid w:val="005C51F7"/>
  </w:style>
  <w:style w:type="paragraph" w:customStyle="1" w:styleId="3FEEFC56E9D741FFB295C0F6FDB9397D">
    <w:name w:val="3FEEFC56E9D741FFB295C0F6FDB9397D"/>
    <w:rsid w:val="005C51F7"/>
  </w:style>
  <w:style w:type="paragraph" w:customStyle="1" w:styleId="6103882FEEFB4AAC8EB9829E4BB9EBA0">
    <w:name w:val="6103882FEEFB4AAC8EB9829E4BB9EBA0"/>
    <w:rsid w:val="005C51F7"/>
  </w:style>
  <w:style w:type="paragraph" w:customStyle="1" w:styleId="AF6D48EAC1714EEC99D6D0F8F0555442">
    <w:name w:val="AF6D48EAC1714EEC99D6D0F8F0555442"/>
    <w:rsid w:val="005C51F7"/>
  </w:style>
  <w:style w:type="paragraph" w:customStyle="1" w:styleId="FBF6992F8B3B4FB7BE0234B1D3879D0D">
    <w:name w:val="FBF6992F8B3B4FB7BE0234B1D3879D0D"/>
    <w:rsid w:val="005C51F7"/>
  </w:style>
  <w:style w:type="paragraph" w:customStyle="1" w:styleId="8984AE7676B54FD482743448E9D03C79">
    <w:name w:val="8984AE7676B54FD482743448E9D03C79"/>
    <w:rsid w:val="005C51F7"/>
  </w:style>
  <w:style w:type="paragraph" w:customStyle="1" w:styleId="BF34605063734118A1BB5C38B34B7E50">
    <w:name w:val="BF34605063734118A1BB5C38B34B7E50"/>
    <w:rsid w:val="005C51F7"/>
  </w:style>
  <w:style w:type="paragraph" w:customStyle="1" w:styleId="B0A1483DFCA841D4819EC577CB1A5EFC">
    <w:name w:val="B0A1483DFCA841D4819EC577CB1A5EFC"/>
    <w:rsid w:val="005C51F7"/>
  </w:style>
  <w:style w:type="paragraph" w:customStyle="1" w:styleId="F3F9B5A4E5D242849752CD0D1F8DA569">
    <w:name w:val="F3F9B5A4E5D242849752CD0D1F8DA569"/>
    <w:rsid w:val="005C51F7"/>
  </w:style>
  <w:style w:type="paragraph" w:customStyle="1" w:styleId="F63D548D976D4B50BC1ADDA20B0F8C57">
    <w:name w:val="F63D548D976D4B50BC1ADDA20B0F8C57"/>
    <w:rsid w:val="005C51F7"/>
  </w:style>
  <w:style w:type="paragraph" w:customStyle="1" w:styleId="A541A50A89D446068448855A09C3A81C">
    <w:name w:val="A541A50A89D446068448855A09C3A81C"/>
    <w:rsid w:val="005C51F7"/>
  </w:style>
  <w:style w:type="paragraph" w:customStyle="1" w:styleId="E8E380C07EE84A35B02E56D5F6759A29">
    <w:name w:val="E8E380C07EE84A35B02E56D5F6759A29"/>
    <w:rsid w:val="005C51F7"/>
  </w:style>
  <w:style w:type="paragraph" w:customStyle="1" w:styleId="7CEEAFC195F54AA2953EF863EC8355C5">
    <w:name w:val="7CEEAFC195F54AA2953EF863EC8355C5"/>
    <w:rsid w:val="005C51F7"/>
  </w:style>
  <w:style w:type="paragraph" w:customStyle="1" w:styleId="906F226A203D418CB06E9F94EB98541B">
    <w:name w:val="906F226A203D418CB06E9F94EB98541B"/>
    <w:rsid w:val="005C51F7"/>
  </w:style>
  <w:style w:type="paragraph" w:customStyle="1" w:styleId="70D898FE439242E39206E3CD378FA9C3">
    <w:name w:val="70D898FE439242E39206E3CD378FA9C3"/>
    <w:rsid w:val="005C51F7"/>
  </w:style>
  <w:style w:type="paragraph" w:customStyle="1" w:styleId="89323C88F05A4C9C8434A5AAF9AA92B5">
    <w:name w:val="89323C88F05A4C9C8434A5AAF9AA92B5"/>
    <w:rsid w:val="005C51F7"/>
  </w:style>
  <w:style w:type="paragraph" w:customStyle="1" w:styleId="AAC1F826950C4A6BAA0878F25F1C0368">
    <w:name w:val="AAC1F826950C4A6BAA0878F25F1C0368"/>
    <w:rsid w:val="005C51F7"/>
  </w:style>
  <w:style w:type="paragraph" w:customStyle="1" w:styleId="CD457685738E471F86AEB8B2D3663223">
    <w:name w:val="CD457685738E471F86AEB8B2D3663223"/>
    <w:rsid w:val="00C51466"/>
  </w:style>
  <w:style w:type="paragraph" w:customStyle="1" w:styleId="50F3A9DBBAC5453D961EE2EBFB2F505F">
    <w:name w:val="50F3A9DBBAC5453D961EE2EBFB2F505F"/>
    <w:rsid w:val="00C51466"/>
  </w:style>
  <w:style w:type="paragraph" w:customStyle="1" w:styleId="5BE7D9E8A66E4F39A6CD04A51A9C469D">
    <w:name w:val="5BE7D9E8A66E4F39A6CD04A51A9C469D"/>
    <w:rsid w:val="00C51466"/>
  </w:style>
  <w:style w:type="paragraph" w:customStyle="1" w:styleId="DAC5B9AB98434041A515D108B5E131C4">
    <w:name w:val="DAC5B9AB98434041A515D108B5E131C4"/>
    <w:rsid w:val="00C51466"/>
  </w:style>
  <w:style w:type="paragraph" w:customStyle="1" w:styleId="289AE6AA112D4BA39C5BADB24CE2CED9">
    <w:name w:val="289AE6AA112D4BA39C5BADB24CE2CED9"/>
    <w:rsid w:val="00C51466"/>
  </w:style>
  <w:style w:type="paragraph" w:customStyle="1" w:styleId="009FEA286AB24B18AE999B310CC89440">
    <w:name w:val="009FEA286AB24B18AE999B310CC89440"/>
    <w:rsid w:val="00C51466"/>
  </w:style>
  <w:style w:type="paragraph" w:customStyle="1" w:styleId="D9283E2F84044002BDD565240C007316">
    <w:name w:val="D9283E2F84044002BDD565240C007316"/>
    <w:rsid w:val="00C51466"/>
  </w:style>
  <w:style w:type="paragraph" w:customStyle="1" w:styleId="B3D9B629272D4F68A5412590443FBB3A">
    <w:name w:val="B3D9B629272D4F68A5412590443FBB3A"/>
    <w:rsid w:val="00C51466"/>
  </w:style>
  <w:style w:type="paragraph" w:customStyle="1" w:styleId="F72538B2C5A24E2BB4C22139BA09C302">
    <w:name w:val="F72538B2C5A24E2BB4C22139BA09C302"/>
    <w:rsid w:val="00C51466"/>
  </w:style>
  <w:style w:type="paragraph" w:customStyle="1" w:styleId="FC608322B95B47BB9C00CCACCD01765B">
    <w:name w:val="FC608322B95B47BB9C00CCACCD01765B"/>
    <w:rsid w:val="00C514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1466"/>
    <w:rPr>
      <w:color w:val="808080"/>
    </w:rPr>
  </w:style>
  <w:style w:type="paragraph" w:customStyle="1" w:styleId="B470DFB2ABC14CFFA93A9CE09DB896BA">
    <w:name w:val="B470DFB2ABC14CFFA93A9CE09DB896BA"/>
    <w:rsid w:val="004C6D98"/>
  </w:style>
  <w:style w:type="paragraph" w:customStyle="1" w:styleId="43CA7030F7984DB1ADD72DA2894ACCE7">
    <w:name w:val="43CA7030F7984DB1ADD72DA2894ACCE7"/>
    <w:rsid w:val="004C6D98"/>
  </w:style>
  <w:style w:type="paragraph" w:customStyle="1" w:styleId="C813EEB979754A2494762B51D953D4F4">
    <w:name w:val="C813EEB979754A2494762B51D953D4F4"/>
    <w:rsid w:val="004C6D98"/>
  </w:style>
  <w:style w:type="paragraph" w:customStyle="1" w:styleId="6795AEE366BD4702820B398F3FEAA5E4">
    <w:name w:val="6795AEE366BD4702820B398F3FEAA5E4"/>
    <w:rsid w:val="004C6D98"/>
  </w:style>
  <w:style w:type="paragraph" w:customStyle="1" w:styleId="F20F628DE8714F41A30723A9B7D84A61">
    <w:name w:val="F20F628DE8714F41A30723A9B7D84A61"/>
    <w:rsid w:val="004C6D98"/>
  </w:style>
  <w:style w:type="paragraph" w:customStyle="1" w:styleId="EEFC7AC4A9604032BA3313EF9B00A8DA">
    <w:name w:val="EEFC7AC4A9604032BA3313EF9B00A8DA"/>
    <w:rsid w:val="004C6D98"/>
  </w:style>
  <w:style w:type="paragraph" w:customStyle="1" w:styleId="43FA650B9A79432E9959E4193C88DFD7">
    <w:name w:val="43FA650B9A79432E9959E4193C88DFD7"/>
    <w:rsid w:val="004C6D98"/>
  </w:style>
  <w:style w:type="paragraph" w:customStyle="1" w:styleId="25034458B6D54E6EB7385637AA1995E9">
    <w:name w:val="25034458B6D54E6EB7385637AA1995E9"/>
    <w:rsid w:val="004C6D98"/>
  </w:style>
  <w:style w:type="paragraph" w:customStyle="1" w:styleId="CD5733BAE8E24BCEA3AAB37F8371DBD5">
    <w:name w:val="CD5733BAE8E24BCEA3AAB37F8371DBD5"/>
    <w:rsid w:val="004C6D98"/>
  </w:style>
  <w:style w:type="paragraph" w:customStyle="1" w:styleId="94E7F51EBBCF4895B3D5E1F7A1E3E077">
    <w:name w:val="94E7F51EBBCF4895B3D5E1F7A1E3E077"/>
    <w:rsid w:val="004C6D98"/>
  </w:style>
  <w:style w:type="paragraph" w:customStyle="1" w:styleId="4E50028C2D7F430D8252D479BC591367">
    <w:name w:val="4E50028C2D7F430D8252D479BC591367"/>
    <w:rsid w:val="004C6D98"/>
  </w:style>
  <w:style w:type="paragraph" w:customStyle="1" w:styleId="8EEBE5A894234AFC971FD9EBF0635C2C">
    <w:name w:val="8EEBE5A894234AFC971FD9EBF0635C2C"/>
    <w:rsid w:val="004C6D98"/>
  </w:style>
  <w:style w:type="paragraph" w:customStyle="1" w:styleId="C988338E97564498B8F6E768BEEB0D51">
    <w:name w:val="C988338E97564498B8F6E768BEEB0D51"/>
    <w:rsid w:val="008624A4"/>
  </w:style>
  <w:style w:type="paragraph" w:customStyle="1" w:styleId="F2051230E6994D8D8066313DDD647366">
    <w:name w:val="F2051230E6994D8D8066313DDD647366"/>
    <w:rsid w:val="005C51F7"/>
  </w:style>
  <w:style w:type="paragraph" w:customStyle="1" w:styleId="B090BDB2B3854E0DAB3759BF0244FB9D">
    <w:name w:val="B090BDB2B3854E0DAB3759BF0244FB9D"/>
    <w:rsid w:val="005C51F7"/>
  </w:style>
  <w:style w:type="paragraph" w:customStyle="1" w:styleId="B70ACC6E38F24D228F9B136A17E95A24">
    <w:name w:val="B70ACC6E38F24D228F9B136A17E95A24"/>
    <w:rsid w:val="005C51F7"/>
  </w:style>
  <w:style w:type="paragraph" w:customStyle="1" w:styleId="83591E7A89674E65A6BEB4B1347B9A39">
    <w:name w:val="83591E7A89674E65A6BEB4B1347B9A39"/>
    <w:rsid w:val="005C51F7"/>
  </w:style>
  <w:style w:type="paragraph" w:customStyle="1" w:styleId="A21CDD0E5BBA4D5CBB8489DDCE00F24B">
    <w:name w:val="A21CDD0E5BBA4D5CBB8489DDCE00F24B"/>
    <w:rsid w:val="005C51F7"/>
  </w:style>
  <w:style w:type="paragraph" w:customStyle="1" w:styleId="BA864FBFF4A1463498C8989078F2CAD9">
    <w:name w:val="BA864FBFF4A1463498C8989078F2CAD9"/>
    <w:rsid w:val="005C51F7"/>
  </w:style>
  <w:style w:type="paragraph" w:customStyle="1" w:styleId="0541F5C20C8D45F6B7A072E469719D7B">
    <w:name w:val="0541F5C20C8D45F6B7A072E469719D7B"/>
    <w:rsid w:val="005C51F7"/>
  </w:style>
  <w:style w:type="paragraph" w:customStyle="1" w:styleId="3C54A563D154469AB8DC99DFC635CACA">
    <w:name w:val="3C54A563D154469AB8DC99DFC635CACA"/>
    <w:rsid w:val="005C51F7"/>
  </w:style>
  <w:style w:type="paragraph" w:customStyle="1" w:styleId="2BC8BD61A1FE474F88A81E5066EE4098">
    <w:name w:val="2BC8BD61A1FE474F88A81E5066EE4098"/>
    <w:rsid w:val="005C51F7"/>
  </w:style>
  <w:style w:type="paragraph" w:customStyle="1" w:styleId="42175F1FF7DB4355B9B142940CB8223C">
    <w:name w:val="42175F1FF7DB4355B9B142940CB8223C"/>
    <w:rsid w:val="005C51F7"/>
  </w:style>
  <w:style w:type="paragraph" w:customStyle="1" w:styleId="EB7151493F304A1298EF66048B0A15A0">
    <w:name w:val="EB7151493F304A1298EF66048B0A15A0"/>
    <w:rsid w:val="005C51F7"/>
  </w:style>
  <w:style w:type="paragraph" w:customStyle="1" w:styleId="0A3C58F82E5E4D608EA61AA8CFD86682">
    <w:name w:val="0A3C58F82E5E4D608EA61AA8CFD86682"/>
    <w:rsid w:val="005C51F7"/>
  </w:style>
  <w:style w:type="paragraph" w:customStyle="1" w:styleId="144F169C57EF4D46B188DF2514DB3574">
    <w:name w:val="144F169C57EF4D46B188DF2514DB3574"/>
    <w:rsid w:val="005C51F7"/>
  </w:style>
  <w:style w:type="paragraph" w:customStyle="1" w:styleId="EE7EA181859846C2A37FB88AD250CC2E">
    <w:name w:val="EE7EA181859846C2A37FB88AD250CC2E"/>
    <w:rsid w:val="005C51F7"/>
  </w:style>
  <w:style w:type="paragraph" w:customStyle="1" w:styleId="F37865EAC2B944B4A97AE2521586D4F6">
    <w:name w:val="F37865EAC2B944B4A97AE2521586D4F6"/>
    <w:rsid w:val="005C51F7"/>
  </w:style>
  <w:style w:type="paragraph" w:customStyle="1" w:styleId="75414299CD144538AADCD8CC034B614C">
    <w:name w:val="75414299CD144538AADCD8CC034B614C"/>
    <w:rsid w:val="005C51F7"/>
  </w:style>
  <w:style w:type="paragraph" w:customStyle="1" w:styleId="06B9091E726246AEB507390B9FCC5592">
    <w:name w:val="06B9091E726246AEB507390B9FCC5592"/>
    <w:rsid w:val="005C51F7"/>
  </w:style>
  <w:style w:type="paragraph" w:customStyle="1" w:styleId="ECDDD7ABF2EE4180A8B0497E9B728E1B">
    <w:name w:val="ECDDD7ABF2EE4180A8B0497E9B728E1B"/>
    <w:rsid w:val="005C51F7"/>
  </w:style>
  <w:style w:type="paragraph" w:customStyle="1" w:styleId="670E86E58D8F456DB36098AF3B2DF1DD">
    <w:name w:val="670E86E58D8F456DB36098AF3B2DF1DD"/>
    <w:rsid w:val="005C51F7"/>
  </w:style>
  <w:style w:type="paragraph" w:customStyle="1" w:styleId="6B0D4516C67B480FB23875B0BFD97B33">
    <w:name w:val="6B0D4516C67B480FB23875B0BFD97B33"/>
    <w:rsid w:val="005C51F7"/>
  </w:style>
  <w:style w:type="paragraph" w:customStyle="1" w:styleId="D05308B68E1D45078D63D0537CFE3465">
    <w:name w:val="D05308B68E1D45078D63D0537CFE3465"/>
    <w:rsid w:val="005C51F7"/>
  </w:style>
  <w:style w:type="paragraph" w:customStyle="1" w:styleId="BBB6F1B3C6E64AAAB4E65D49B6DC432B">
    <w:name w:val="BBB6F1B3C6E64AAAB4E65D49B6DC432B"/>
    <w:rsid w:val="005C51F7"/>
  </w:style>
  <w:style w:type="paragraph" w:customStyle="1" w:styleId="AC0E0F46989145E49EBFD5AAEA4B32CF">
    <w:name w:val="AC0E0F46989145E49EBFD5AAEA4B32CF"/>
    <w:rsid w:val="005C51F7"/>
  </w:style>
  <w:style w:type="paragraph" w:customStyle="1" w:styleId="BC9363F8B16E4AFBAC8A7A3B971E3010">
    <w:name w:val="BC9363F8B16E4AFBAC8A7A3B971E3010"/>
    <w:rsid w:val="005C51F7"/>
  </w:style>
  <w:style w:type="paragraph" w:customStyle="1" w:styleId="78C32CBC67474E109D07BB1D7BFAA5C2">
    <w:name w:val="78C32CBC67474E109D07BB1D7BFAA5C2"/>
    <w:rsid w:val="005C51F7"/>
  </w:style>
  <w:style w:type="paragraph" w:customStyle="1" w:styleId="B0FE512F10E644CEAC84E6F370168947">
    <w:name w:val="B0FE512F10E644CEAC84E6F370168947"/>
    <w:rsid w:val="005C51F7"/>
  </w:style>
  <w:style w:type="paragraph" w:customStyle="1" w:styleId="972E504F63F84E2C950D485FA1D22640">
    <w:name w:val="972E504F63F84E2C950D485FA1D22640"/>
    <w:rsid w:val="005C51F7"/>
  </w:style>
  <w:style w:type="paragraph" w:customStyle="1" w:styleId="DB50F2019E17431880E2C82905B258F3">
    <w:name w:val="DB50F2019E17431880E2C82905B258F3"/>
    <w:rsid w:val="005C51F7"/>
  </w:style>
  <w:style w:type="paragraph" w:customStyle="1" w:styleId="E8832A4B23F34F34A8B36A71C96BAED9">
    <w:name w:val="E8832A4B23F34F34A8B36A71C96BAED9"/>
    <w:rsid w:val="005C51F7"/>
  </w:style>
  <w:style w:type="paragraph" w:customStyle="1" w:styleId="29A6C083EA854D4BA275070BE826E6E2">
    <w:name w:val="29A6C083EA854D4BA275070BE826E6E2"/>
    <w:rsid w:val="005C51F7"/>
  </w:style>
  <w:style w:type="paragraph" w:customStyle="1" w:styleId="A0C5DD64C85F435591F3430FDF55E14C">
    <w:name w:val="A0C5DD64C85F435591F3430FDF55E14C"/>
    <w:rsid w:val="005C51F7"/>
  </w:style>
  <w:style w:type="paragraph" w:customStyle="1" w:styleId="0CBE19C55C0140A7B99DA38550D9E12D">
    <w:name w:val="0CBE19C55C0140A7B99DA38550D9E12D"/>
    <w:rsid w:val="005C51F7"/>
  </w:style>
  <w:style w:type="paragraph" w:customStyle="1" w:styleId="4F62FA005EEA4F35A427418B137844DD">
    <w:name w:val="4F62FA005EEA4F35A427418B137844DD"/>
    <w:rsid w:val="005C51F7"/>
  </w:style>
  <w:style w:type="paragraph" w:customStyle="1" w:styleId="AA2804845213493CB7058CF6A5CDD9B1">
    <w:name w:val="AA2804845213493CB7058CF6A5CDD9B1"/>
    <w:rsid w:val="005C51F7"/>
  </w:style>
  <w:style w:type="paragraph" w:customStyle="1" w:styleId="004FC1B6BC834B1DADA435D8E1E8557E">
    <w:name w:val="004FC1B6BC834B1DADA435D8E1E8557E"/>
    <w:rsid w:val="005C51F7"/>
  </w:style>
  <w:style w:type="paragraph" w:customStyle="1" w:styleId="0F30BDA7CC624F74827FCCB20252CCC8">
    <w:name w:val="0F30BDA7CC624F74827FCCB20252CCC8"/>
    <w:rsid w:val="005C51F7"/>
  </w:style>
  <w:style w:type="paragraph" w:customStyle="1" w:styleId="129465A168B840F087A46B38FDF15629">
    <w:name w:val="129465A168B840F087A46B38FDF15629"/>
    <w:rsid w:val="005C51F7"/>
  </w:style>
  <w:style w:type="paragraph" w:customStyle="1" w:styleId="F50516C4BD2B45A88588579BBE4F5776">
    <w:name w:val="F50516C4BD2B45A88588579BBE4F5776"/>
    <w:rsid w:val="005C51F7"/>
  </w:style>
  <w:style w:type="paragraph" w:customStyle="1" w:styleId="9349550A3684411FB17AD99E8C61F786">
    <w:name w:val="9349550A3684411FB17AD99E8C61F786"/>
    <w:rsid w:val="005C51F7"/>
  </w:style>
  <w:style w:type="paragraph" w:customStyle="1" w:styleId="82BE13248CF54003A8E6A054D6FBB442">
    <w:name w:val="82BE13248CF54003A8E6A054D6FBB442"/>
    <w:rsid w:val="005C51F7"/>
  </w:style>
  <w:style w:type="paragraph" w:customStyle="1" w:styleId="6F22EB4C85334FD1840E8DE164F79469">
    <w:name w:val="6F22EB4C85334FD1840E8DE164F79469"/>
    <w:rsid w:val="005C51F7"/>
  </w:style>
  <w:style w:type="paragraph" w:customStyle="1" w:styleId="BFCF60886B914C0E952C770CDFA57837">
    <w:name w:val="BFCF60886B914C0E952C770CDFA57837"/>
    <w:rsid w:val="005C51F7"/>
  </w:style>
  <w:style w:type="paragraph" w:customStyle="1" w:styleId="8199B6177F714468B77F3C7418190371">
    <w:name w:val="8199B6177F714468B77F3C7418190371"/>
    <w:rsid w:val="005C51F7"/>
  </w:style>
  <w:style w:type="paragraph" w:customStyle="1" w:styleId="55A97110B34B47EBA11E92D9E1E4F981">
    <w:name w:val="55A97110B34B47EBA11E92D9E1E4F981"/>
    <w:rsid w:val="005C51F7"/>
  </w:style>
  <w:style w:type="paragraph" w:customStyle="1" w:styleId="CEB326A39D324C9E88536550E3B4FA33">
    <w:name w:val="CEB326A39D324C9E88536550E3B4FA33"/>
    <w:rsid w:val="005C51F7"/>
  </w:style>
  <w:style w:type="paragraph" w:customStyle="1" w:styleId="7C885329649C47CCA746F50D88E1AF6B">
    <w:name w:val="7C885329649C47CCA746F50D88E1AF6B"/>
    <w:rsid w:val="005C51F7"/>
  </w:style>
  <w:style w:type="paragraph" w:customStyle="1" w:styleId="F31BA068B5BA4EA4B40AD579371F39C7">
    <w:name w:val="F31BA068B5BA4EA4B40AD579371F39C7"/>
    <w:rsid w:val="005C51F7"/>
  </w:style>
  <w:style w:type="paragraph" w:customStyle="1" w:styleId="13C02BAD66BB459D81A59DA2A141F25C">
    <w:name w:val="13C02BAD66BB459D81A59DA2A141F25C"/>
    <w:rsid w:val="005C51F7"/>
  </w:style>
  <w:style w:type="paragraph" w:customStyle="1" w:styleId="D7D3514E58554556A9A90C96AD175BF7">
    <w:name w:val="D7D3514E58554556A9A90C96AD175BF7"/>
    <w:rsid w:val="005C51F7"/>
  </w:style>
  <w:style w:type="paragraph" w:customStyle="1" w:styleId="B6B04D10D9E643D49AD86F4229576215">
    <w:name w:val="B6B04D10D9E643D49AD86F4229576215"/>
    <w:rsid w:val="005C51F7"/>
  </w:style>
  <w:style w:type="paragraph" w:customStyle="1" w:styleId="4278361E108C4CE289B7B947E232A468">
    <w:name w:val="4278361E108C4CE289B7B947E232A468"/>
    <w:rsid w:val="005C51F7"/>
  </w:style>
  <w:style w:type="paragraph" w:customStyle="1" w:styleId="DB619B67C20147459C346DF0D11944D0">
    <w:name w:val="DB619B67C20147459C346DF0D11944D0"/>
    <w:rsid w:val="005C51F7"/>
  </w:style>
  <w:style w:type="paragraph" w:customStyle="1" w:styleId="94134F86F2C8465593DED9A95DEDFE06">
    <w:name w:val="94134F86F2C8465593DED9A95DEDFE06"/>
    <w:rsid w:val="005C51F7"/>
  </w:style>
  <w:style w:type="paragraph" w:customStyle="1" w:styleId="3FEEFC56E9D741FFB295C0F6FDB9397D">
    <w:name w:val="3FEEFC56E9D741FFB295C0F6FDB9397D"/>
    <w:rsid w:val="005C51F7"/>
  </w:style>
  <w:style w:type="paragraph" w:customStyle="1" w:styleId="6103882FEEFB4AAC8EB9829E4BB9EBA0">
    <w:name w:val="6103882FEEFB4AAC8EB9829E4BB9EBA0"/>
    <w:rsid w:val="005C51F7"/>
  </w:style>
  <w:style w:type="paragraph" w:customStyle="1" w:styleId="AF6D48EAC1714EEC99D6D0F8F0555442">
    <w:name w:val="AF6D48EAC1714EEC99D6D0F8F0555442"/>
    <w:rsid w:val="005C51F7"/>
  </w:style>
  <w:style w:type="paragraph" w:customStyle="1" w:styleId="FBF6992F8B3B4FB7BE0234B1D3879D0D">
    <w:name w:val="FBF6992F8B3B4FB7BE0234B1D3879D0D"/>
    <w:rsid w:val="005C51F7"/>
  </w:style>
  <w:style w:type="paragraph" w:customStyle="1" w:styleId="8984AE7676B54FD482743448E9D03C79">
    <w:name w:val="8984AE7676B54FD482743448E9D03C79"/>
    <w:rsid w:val="005C51F7"/>
  </w:style>
  <w:style w:type="paragraph" w:customStyle="1" w:styleId="BF34605063734118A1BB5C38B34B7E50">
    <w:name w:val="BF34605063734118A1BB5C38B34B7E50"/>
    <w:rsid w:val="005C51F7"/>
  </w:style>
  <w:style w:type="paragraph" w:customStyle="1" w:styleId="B0A1483DFCA841D4819EC577CB1A5EFC">
    <w:name w:val="B0A1483DFCA841D4819EC577CB1A5EFC"/>
    <w:rsid w:val="005C51F7"/>
  </w:style>
  <w:style w:type="paragraph" w:customStyle="1" w:styleId="F3F9B5A4E5D242849752CD0D1F8DA569">
    <w:name w:val="F3F9B5A4E5D242849752CD0D1F8DA569"/>
    <w:rsid w:val="005C51F7"/>
  </w:style>
  <w:style w:type="paragraph" w:customStyle="1" w:styleId="F63D548D976D4B50BC1ADDA20B0F8C57">
    <w:name w:val="F63D548D976D4B50BC1ADDA20B0F8C57"/>
    <w:rsid w:val="005C51F7"/>
  </w:style>
  <w:style w:type="paragraph" w:customStyle="1" w:styleId="A541A50A89D446068448855A09C3A81C">
    <w:name w:val="A541A50A89D446068448855A09C3A81C"/>
    <w:rsid w:val="005C51F7"/>
  </w:style>
  <w:style w:type="paragraph" w:customStyle="1" w:styleId="E8E380C07EE84A35B02E56D5F6759A29">
    <w:name w:val="E8E380C07EE84A35B02E56D5F6759A29"/>
    <w:rsid w:val="005C51F7"/>
  </w:style>
  <w:style w:type="paragraph" w:customStyle="1" w:styleId="7CEEAFC195F54AA2953EF863EC8355C5">
    <w:name w:val="7CEEAFC195F54AA2953EF863EC8355C5"/>
    <w:rsid w:val="005C51F7"/>
  </w:style>
  <w:style w:type="paragraph" w:customStyle="1" w:styleId="906F226A203D418CB06E9F94EB98541B">
    <w:name w:val="906F226A203D418CB06E9F94EB98541B"/>
    <w:rsid w:val="005C51F7"/>
  </w:style>
  <w:style w:type="paragraph" w:customStyle="1" w:styleId="70D898FE439242E39206E3CD378FA9C3">
    <w:name w:val="70D898FE439242E39206E3CD378FA9C3"/>
    <w:rsid w:val="005C51F7"/>
  </w:style>
  <w:style w:type="paragraph" w:customStyle="1" w:styleId="89323C88F05A4C9C8434A5AAF9AA92B5">
    <w:name w:val="89323C88F05A4C9C8434A5AAF9AA92B5"/>
    <w:rsid w:val="005C51F7"/>
  </w:style>
  <w:style w:type="paragraph" w:customStyle="1" w:styleId="AAC1F826950C4A6BAA0878F25F1C0368">
    <w:name w:val="AAC1F826950C4A6BAA0878F25F1C0368"/>
    <w:rsid w:val="005C51F7"/>
  </w:style>
  <w:style w:type="paragraph" w:customStyle="1" w:styleId="CD457685738E471F86AEB8B2D3663223">
    <w:name w:val="CD457685738E471F86AEB8B2D3663223"/>
    <w:rsid w:val="00C51466"/>
  </w:style>
  <w:style w:type="paragraph" w:customStyle="1" w:styleId="50F3A9DBBAC5453D961EE2EBFB2F505F">
    <w:name w:val="50F3A9DBBAC5453D961EE2EBFB2F505F"/>
    <w:rsid w:val="00C51466"/>
  </w:style>
  <w:style w:type="paragraph" w:customStyle="1" w:styleId="5BE7D9E8A66E4F39A6CD04A51A9C469D">
    <w:name w:val="5BE7D9E8A66E4F39A6CD04A51A9C469D"/>
    <w:rsid w:val="00C51466"/>
  </w:style>
  <w:style w:type="paragraph" w:customStyle="1" w:styleId="DAC5B9AB98434041A515D108B5E131C4">
    <w:name w:val="DAC5B9AB98434041A515D108B5E131C4"/>
    <w:rsid w:val="00C51466"/>
  </w:style>
  <w:style w:type="paragraph" w:customStyle="1" w:styleId="289AE6AA112D4BA39C5BADB24CE2CED9">
    <w:name w:val="289AE6AA112D4BA39C5BADB24CE2CED9"/>
    <w:rsid w:val="00C51466"/>
  </w:style>
  <w:style w:type="paragraph" w:customStyle="1" w:styleId="009FEA286AB24B18AE999B310CC89440">
    <w:name w:val="009FEA286AB24B18AE999B310CC89440"/>
    <w:rsid w:val="00C51466"/>
  </w:style>
  <w:style w:type="paragraph" w:customStyle="1" w:styleId="D9283E2F84044002BDD565240C007316">
    <w:name w:val="D9283E2F84044002BDD565240C007316"/>
    <w:rsid w:val="00C51466"/>
  </w:style>
  <w:style w:type="paragraph" w:customStyle="1" w:styleId="B3D9B629272D4F68A5412590443FBB3A">
    <w:name w:val="B3D9B629272D4F68A5412590443FBB3A"/>
    <w:rsid w:val="00C51466"/>
  </w:style>
  <w:style w:type="paragraph" w:customStyle="1" w:styleId="F72538B2C5A24E2BB4C22139BA09C302">
    <w:name w:val="F72538B2C5A24E2BB4C22139BA09C302"/>
    <w:rsid w:val="00C51466"/>
  </w:style>
  <w:style w:type="paragraph" w:customStyle="1" w:styleId="FC608322B95B47BB9C00CCACCD01765B">
    <w:name w:val="FC608322B95B47BB9C00CCACCD01765B"/>
    <w:rsid w:val="00C51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87168F69.dotm</Template>
  <TotalTime>0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Data USA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Chandra Amrishetty</dc:creator>
  <cp:lastModifiedBy>Kasala, Ujwal (Non-Employee)</cp:lastModifiedBy>
  <cp:revision>2</cp:revision>
  <dcterms:created xsi:type="dcterms:W3CDTF">2017-07-19T07:29:00Z</dcterms:created>
  <dcterms:modified xsi:type="dcterms:W3CDTF">2017-07-19T07:29:00Z</dcterms:modified>
</cp:coreProperties>
</file>